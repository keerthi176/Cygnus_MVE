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40ABB" w14:textId="77777777" w:rsidR="00FC1FA4" w:rsidRPr="00BE393A" w:rsidRDefault="00C544A5" w:rsidP="00C91E12">
      <w:r w:rsidRPr="00BE393A">
        <w:rPr>
          <w:noProof/>
        </w:rPr>
        <w:drawing>
          <wp:inline distT="0" distB="0" distL="0" distR="0" wp14:anchorId="329067D1" wp14:editId="68EB8E5F">
            <wp:extent cx="1751163" cy="38101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785" cy="406820"/>
                    </a:xfrm>
                    <a:prstGeom prst="rect">
                      <a:avLst/>
                    </a:prstGeom>
                    <a:noFill/>
                    <a:ln>
                      <a:noFill/>
                    </a:ln>
                  </pic:spPr>
                </pic:pic>
              </a:graphicData>
            </a:graphic>
          </wp:inline>
        </w:drawing>
      </w:r>
    </w:p>
    <w:p w14:paraId="2CFC7B2E" w14:textId="77777777" w:rsidR="000537F8" w:rsidRPr="00BE393A" w:rsidRDefault="00C33AB0" w:rsidP="00C91E12">
      <w:r w:rsidRPr="00BE393A">
        <w:tab/>
      </w:r>
    </w:p>
    <w:tbl>
      <w:tblPr>
        <w:tblpPr w:leftFromText="181" w:rightFromText="181" w:vertAnchor="text" w:horzAnchor="margin" w:tblpX="85" w:tblpY="17"/>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931"/>
        <w:gridCol w:w="3543"/>
        <w:gridCol w:w="1134"/>
        <w:gridCol w:w="993"/>
        <w:gridCol w:w="992"/>
        <w:gridCol w:w="1276"/>
      </w:tblGrid>
      <w:tr w:rsidR="00F31AD8" w:rsidRPr="00F31AD8" w14:paraId="21F4D732" w14:textId="77777777" w:rsidTr="006B623D">
        <w:trPr>
          <w:trHeight w:hRule="exact" w:val="5252"/>
        </w:trPr>
        <w:tc>
          <w:tcPr>
            <w:tcW w:w="9493" w:type="dxa"/>
            <w:gridSpan w:val="7"/>
            <w:vAlign w:val="center"/>
          </w:tcPr>
          <w:p w14:paraId="6D0E65FB" w14:textId="2EF411C4" w:rsidR="00554C59" w:rsidRPr="007B1CB4" w:rsidRDefault="007301A4" w:rsidP="007B1CB4">
            <w:pPr>
              <w:pStyle w:val="TitlePage-DocType"/>
              <w:framePr w:hSpace="0" w:wrap="auto" w:vAnchor="margin" w:hAnchor="text" w:xAlign="left" w:yAlign="inline"/>
              <w:suppressOverlap w:val="0"/>
            </w:pPr>
            <w:r>
              <w:t>SiteNet / SmartNet</w:t>
            </w:r>
            <w:r w:rsidR="007C1BF8" w:rsidRPr="007B1CB4">
              <w:t xml:space="preserve"> </w:t>
            </w:r>
          </w:p>
          <w:p w14:paraId="5C6B38F4" w14:textId="308E3D83" w:rsidR="00554C59" w:rsidRPr="007B1CB4" w:rsidRDefault="007301A4" w:rsidP="007B1CB4">
            <w:pPr>
              <w:pStyle w:val="TitlePage-DocType"/>
              <w:framePr w:hSpace="0" w:wrap="auto" w:vAnchor="margin" w:hAnchor="text" w:xAlign="left" w:yAlign="inline"/>
              <w:suppressOverlap w:val="0"/>
            </w:pPr>
            <w:r>
              <w:t xml:space="preserve">RBU </w:t>
            </w:r>
            <w:r w:rsidR="00526305">
              <w:t>Software</w:t>
            </w:r>
            <w:r w:rsidR="00284784" w:rsidRPr="007B1CB4">
              <w:t xml:space="preserve"> </w:t>
            </w:r>
          </w:p>
          <w:p w14:paraId="1874E2B4" w14:textId="58BF48C4" w:rsidR="00A33AC9" w:rsidRPr="007B1CB4" w:rsidRDefault="00526305" w:rsidP="007B1CB4">
            <w:pPr>
              <w:pStyle w:val="TitlePage-DocType"/>
              <w:framePr w:hSpace="0" w:wrap="auto" w:vAnchor="margin" w:hAnchor="text" w:xAlign="left" w:yAlign="inline"/>
              <w:suppressOverlap w:val="0"/>
            </w:pPr>
            <w:r>
              <w:t>Build INstructions</w:t>
            </w:r>
            <w:r w:rsidR="00284784" w:rsidRPr="007B1CB4">
              <w:t xml:space="preserve"> </w:t>
            </w:r>
          </w:p>
          <w:p w14:paraId="5729C2BF" w14:textId="5134BBBA" w:rsidR="00F864D1" w:rsidRPr="007B1CB4" w:rsidRDefault="00526305" w:rsidP="007B1CB4">
            <w:pPr>
              <w:pStyle w:val="TitlePage-Docnumber"/>
              <w:framePr w:hSpace="0" w:wrap="auto" w:vAnchor="margin" w:hAnchor="text" w:xAlign="left" w:yAlign="inline"/>
              <w:suppressOverlap w:val="0"/>
            </w:pPr>
            <w:r w:rsidRPr="00526305">
              <w:t>200</w:t>
            </w:r>
            <w:r w:rsidR="00912973">
              <w:t>8</w:t>
            </w:r>
            <w:r w:rsidRPr="00526305">
              <w:t>-PRO-0001</w:t>
            </w:r>
            <w:r>
              <w:t xml:space="preserve"> Rev </w:t>
            </w:r>
            <w:r w:rsidRPr="00526305">
              <w:t xml:space="preserve">01 </w:t>
            </w:r>
            <w:r w:rsidR="003B6D7B" w:rsidRPr="007B1CB4">
              <w:t xml:space="preserve"> </w:t>
            </w:r>
          </w:p>
          <w:p w14:paraId="7820EB6E" w14:textId="567C5379" w:rsidR="00554C59" w:rsidRPr="00F31AD8" w:rsidRDefault="00912973" w:rsidP="007B1CB4">
            <w:pPr>
              <w:pStyle w:val="TitlePage-Date"/>
              <w:framePr w:hSpace="0" w:wrap="auto" w:vAnchor="margin" w:hAnchor="text" w:xAlign="left" w:yAlign="inline"/>
              <w:suppressOverlap w:val="0"/>
            </w:pPr>
            <w:r>
              <w:t>October</w:t>
            </w:r>
            <w:r w:rsidR="00526305">
              <w:t xml:space="preserve"> 202</w:t>
            </w:r>
            <w:r>
              <w:t>4</w:t>
            </w:r>
          </w:p>
        </w:tc>
      </w:tr>
      <w:tr w:rsidR="00344DF6" w:rsidRPr="00BE393A" w14:paraId="4E9F8795" w14:textId="77777777" w:rsidTr="006B623D">
        <w:trPr>
          <w:trHeight w:hRule="exact" w:val="352"/>
        </w:trPr>
        <w:tc>
          <w:tcPr>
            <w:tcW w:w="1555" w:type="dxa"/>
            <w:gridSpan w:val="2"/>
            <w:shd w:val="clear" w:color="auto" w:fill="D9D9D9" w:themeFill="background1" w:themeFillShade="D9"/>
            <w:vAlign w:val="center"/>
          </w:tcPr>
          <w:p w14:paraId="48F052EF" w14:textId="77777777" w:rsidR="00344DF6" w:rsidRPr="005946A6" w:rsidRDefault="00344DF6" w:rsidP="005946A6">
            <w:pPr>
              <w:pStyle w:val="TitlePage-TableHeader"/>
              <w:framePr w:hSpace="0" w:wrap="auto" w:vAnchor="margin" w:hAnchor="text" w:xAlign="left" w:yAlign="inline"/>
              <w:suppressOverlap w:val="0"/>
            </w:pPr>
            <w:r w:rsidRPr="005946A6">
              <w:t xml:space="preserve">Document No: </w:t>
            </w:r>
          </w:p>
        </w:tc>
        <w:tc>
          <w:tcPr>
            <w:tcW w:w="3543" w:type="dxa"/>
            <w:vAlign w:val="center"/>
          </w:tcPr>
          <w:p w14:paraId="46AA7663" w14:textId="3080D085" w:rsidR="00344DF6" w:rsidRPr="005946A6" w:rsidRDefault="00446BF2" w:rsidP="005946A6">
            <w:pPr>
              <w:pStyle w:val="TitlePage-TableHeader"/>
              <w:framePr w:hSpace="0" w:wrap="auto" w:vAnchor="margin" w:hAnchor="text" w:xAlign="left" w:yAlign="inline"/>
              <w:suppressOverlap w:val="0"/>
            </w:pPr>
            <w:r w:rsidRPr="00446BF2">
              <w:t>200</w:t>
            </w:r>
            <w:r w:rsidR="00912973">
              <w:t>8</w:t>
            </w:r>
            <w:r w:rsidRPr="00446BF2">
              <w:t>-PRO-0001</w:t>
            </w:r>
          </w:p>
        </w:tc>
        <w:tc>
          <w:tcPr>
            <w:tcW w:w="1134" w:type="dxa"/>
            <w:shd w:val="clear" w:color="auto" w:fill="D9D9D9" w:themeFill="background1" w:themeFillShade="D9"/>
            <w:vAlign w:val="center"/>
          </w:tcPr>
          <w:p w14:paraId="148C8C75" w14:textId="77777777" w:rsidR="00344DF6" w:rsidRPr="00C851CE" w:rsidRDefault="00344DF6" w:rsidP="005946A6">
            <w:pPr>
              <w:pStyle w:val="TitlePage-TableHeader"/>
              <w:framePr w:hSpace="0" w:wrap="auto" w:vAnchor="margin" w:hAnchor="text" w:xAlign="left" w:yAlign="inline"/>
              <w:suppressOverlap w:val="0"/>
            </w:pPr>
            <w:r w:rsidRPr="00C851CE">
              <w:t>Client Ref:</w:t>
            </w:r>
          </w:p>
        </w:tc>
        <w:tc>
          <w:tcPr>
            <w:tcW w:w="3261" w:type="dxa"/>
            <w:gridSpan w:val="3"/>
            <w:vAlign w:val="center"/>
          </w:tcPr>
          <w:p w14:paraId="6EF52BD5" w14:textId="77777777" w:rsidR="00344DF6" w:rsidRPr="00C851CE" w:rsidRDefault="00344DF6" w:rsidP="005946A6">
            <w:pPr>
              <w:pStyle w:val="TitlePage-TableHeader"/>
              <w:framePr w:hSpace="0" w:wrap="auto" w:vAnchor="margin" w:hAnchor="text" w:xAlign="left" w:yAlign="inline"/>
              <w:suppressOverlap w:val="0"/>
            </w:pPr>
          </w:p>
        </w:tc>
      </w:tr>
      <w:tr w:rsidR="00344DF6" w:rsidRPr="00BE393A" w14:paraId="6D95B11B" w14:textId="77777777" w:rsidTr="006B623D">
        <w:trPr>
          <w:trHeight w:hRule="exact" w:val="352"/>
        </w:trPr>
        <w:tc>
          <w:tcPr>
            <w:tcW w:w="9493" w:type="dxa"/>
            <w:gridSpan w:val="7"/>
            <w:shd w:val="clear" w:color="auto" w:fill="D9D9D9" w:themeFill="background1" w:themeFillShade="D9"/>
            <w:vAlign w:val="center"/>
          </w:tcPr>
          <w:p w14:paraId="59214D0C" w14:textId="77777777" w:rsidR="00344DF6" w:rsidRPr="00C851CE" w:rsidRDefault="00344DF6" w:rsidP="005946A6">
            <w:pPr>
              <w:pStyle w:val="TitlePage-TableHeader"/>
              <w:framePr w:hSpace="0" w:wrap="auto" w:vAnchor="margin" w:hAnchor="text" w:xAlign="left" w:yAlign="inline"/>
              <w:suppressOverlap w:val="0"/>
            </w:pPr>
            <w:r w:rsidRPr="00C851CE">
              <w:t>Document revision history</w:t>
            </w:r>
          </w:p>
        </w:tc>
      </w:tr>
      <w:tr w:rsidR="006B623D" w:rsidRPr="00BE393A" w14:paraId="23DFAD32" w14:textId="77777777" w:rsidTr="006B623D">
        <w:trPr>
          <w:trHeight w:hRule="exact" w:val="486"/>
        </w:trPr>
        <w:tc>
          <w:tcPr>
            <w:tcW w:w="624" w:type="dxa"/>
            <w:shd w:val="clear" w:color="auto" w:fill="D9D9D9" w:themeFill="background1" w:themeFillShade="D9"/>
            <w:vAlign w:val="center"/>
          </w:tcPr>
          <w:p w14:paraId="22B83A4B" w14:textId="77777777" w:rsidR="006B623D" w:rsidRPr="00C851CE" w:rsidRDefault="006B623D" w:rsidP="006103CC">
            <w:pPr>
              <w:pStyle w:val="TitlePage-TableHeader"/>
              <w:framePr w:hSpace="0" w:wrap="auto" w:vAnchor="margin" w:hAnchor="text" w:xAlign="left" w:yAlign="inline"/>
              <w:suppressOverlap w:val="0"/>
              <w:jc w:val="center"/>
            </w:pPr>
            <w:r w:rsidRPr="00C851CE">
              <w:t>Rev</w:t>
            </w:r>
          </w:p>
        </w:tc>
        <w:tc>
          <w:tcPr>
            <w:tcW w:w="4474" w:type="dxa"/>
            <w:gridSpan w:val="2"/>
            <w:shd w:val="clear" w:color="auto" w:fill="D9D9D9" w:themeFill="background1" w:themeFillShade="D9"/>
            <w:vAlign w:val="center"/>
          </w:tcPr>
          <w:p w14:paraId="10A10EDD" w14:textId="77777777" w:rsidR="006B623D" w:rsidRPr="00C851CE" w:rsidRDefault="006B623D" w:rsidP="006103CC">
            <w:pPr>
              <w:pStyle w:val="TitlePage-TableHeader"/>
              <w:framePr w:hSpace="0" w:wrap="auto" w:vAnchor="margin" w:hAnchor="text" w:xAlign="left" w:yAlign="inline"/>
              <w:suppressOverlap w:val="0"/>
              <w:jc w:val="center"/>
            </w:pPr>
            <w:r w:rsidRPr="00C851CE">
              <w:t>Description</w:t>
            </w:r>
          </w:p>
        </w:tc>
        <w:tc>
          <w:tcPr>
            <w:tcW w:w="1134" w:type="dxa"/>
            <w:shd w:val="clear" w:color="auto" w:fill="D9D9D9" w:themeFill="background1" w:themeFillShade="D9"/>
            <w:vAlign w:val="center"/>
          </w:tcPr>
          <w:p w14:paraId="0DC3EFEE" w14:textId="77777777" w:rsidR="006B623D" w:rsidRPr="006B623D" w:rsidRDefault="006B623D" w:rsidP="006B623D">
            <w:pPr>
              <w:pStyle w:val="TitlePage-TableHeader"/>
              <w:framePr w:hSpace="0" w:wrap="auto" w:vAnchor="margin" w:hAnchor="text" w:xAlign="left" w:yAlign="inline"/>
              <w:suppressOverlap w:val="0"/>
              <w:jc w:val="center"/>
            </w:pPr>
            <w:r w:rsidRPr="006B623D">
              <w:t>Date</w:t>
            </w:r>
          </w:p>
        </w:tc>
        <w:tc>
          <w:tcPr>
            <w:tcW w:w="993" w:type="dxa"/>
            <w:shd w:val="clear" w:color="auto" w:fill="D9D9D9" w:themeFill="background1" w:themeFillShade="D9"/>
            <w:vAlign w:val="center"/>
          </w:tcPr>
          <w:p w14:paraId="30D8476B" w14:textId="77777777" w:rsidR="006B623D" w:rsidRPr="00C851CE" w:rsidRDefault="006B623D" w:rsidP="006103CC">
            <w:pPr>
              <w:pStyle w:val="TitlePage-TableHeader"/>
              <w:framePr w:hSpace="0" w:wrap="auto" w:vAnchor="margin" w:hAnchor="text" w:xAlign="left" w:yAlign="inline"/>
              <w:suppressOverlap w:val="0"/>
              <w:jc w:val="center"/>
            </w:pPr>
            <w:r w:rsidRPr="00C851CE">
              <w:t>Author</w:t>
            </w:r>
          </w:p>
        </w:tc>
        <w:tc>
          <w:tcPr>
            <w:tcW w:w="992" w:type="dxa"/>
            <w:shd w:val="clear" w:color="auto" w:fill="D9D9D9" w:themeFill="background1" w:themeFillShade="D9"/>
            <w:vAlign w:val="center"/>
          </w:tcPr>
          <w:p w14:paraId="7438920F" w14:textId="77777777" w:rsidR="006B623D" w:rsidRPr="00C851CE" w:rsidRDefault="006B623D" w:rsidP="006103CC">
            <w:pPr>
              <w:pStyle w:val="TitlePage-TableHeader"/>
              <w:framePr w:hSpace="0" w:wrap="auto" w:vAnchor="margin" w:hAnchor="text" w:xAlign="left" w:yAlign="inline"/>
              <w:suppressOverlap w:val="0"/>
              <w:jc w:val="center"/>
            </w:pPr>
            <w:r w:rsidRPr="00C851CE">
              <w:t>Checked</w:t>
            </w:r>
          </w:p>
        </w:tc>
        <w:tc>
          <w:tcPr>
            <w:tcW w:w="1276" w:type="dxa"/>
            <w:shd w:val="clear" w:color="auto" w:fill="D9D9D9" w:themeFill="background1" w:themeFillShade="D9"/>
            <w:vAlign w:val="center"/>
          </w:tcPr>
          <w:p w14:paraId="39484083" w14:textId="77777777" w:rsidR="006B623D" w:rsidRPr="00C851CE" w:rsidRDefault="006B623D" w:rsidP="006103CC">
            <w:pPr>
              <w:pStyle w:val="TitlePage-TableHeader"/>
              <w:framePr w:hSpace="0" w:wrap="auto" w:vAnchor="margin" w:hAnchor="text" w:xAlign="left" w:yAlign="inline"/>
              <w:suppressOverlap w:val="0"/>
              <w:jc w:val="center"/>
            </w:pPr>
            <w:r w:rsidRPr="00C851CE">
              <w:t>Approved</w:t>
            </w:r>
          </w:p>
        </w:tc>
      </w:tr>
      <w:tr w:rsidR="006B623D" w:rsidRPr="00BE393A" w14:paraId="757F281D" w14:textId="77777777" w:rsidTr="006B623D">
        <w:trPr>
          <w:trHeight w:hRule="exact" w:val="556"/>
        </w:trPr>
        <w:tc>
          <w:tcPr>
            <w:tcW w:w="624" w:type="dxa"/>
            <w:vAlign w:val="center"/>
          </w:tcPr>
          <w:p w14:paraId="57041534" w14:textId="77777777" w:rsidR="006B623D" w:rsidRPr="00C851CE" w:rsidRDefault="006B623D" w:rsidP="006103CC">
            <w:pPr>
              <w:pStyle w:val="TitlePage-TableContent"/>
              <w:framePr w:hSpace="0" w:wrap="auto" w:vAnchor="margin" w:hAnchor="text" w:xAlign="left" w:yAlign="inline"/>
              <w:suppressOverlap w:val="0"/>
            </w:pPr>
            <w:r w:rsidRPr="00C851CE">
              <w:t>01</w:t>
            </w:r>
          </w:p>
        </w:tc>
        <w:tc>
          <w:tcPr>
            <w:tcW w:w="4474" w:type="dxa"/>
            <w:gridSpan w:val="2"/>
            <w:vAlign w:val="center"/>
          </w:tcPr>
          <w:p w14:paraId="52AE5504" w14:textId="7D10FF80" w:rsidR="006B623D" w:rsidRPr="00C851CE" w:rsidRDefault="00446BF2" w:rsidP="006103CC">
            <w:pPr>
              <w:pStyle w:val="TitlePage-TableContent"/>
              <w:framePr w:hSpace="0" w:wrap="auto" w:vAnchor="margin" w:hAnchor="text" w:xAlign="left" w:yAlign="inline"/>
              <w:suppressOverlap w:val="0"/>
              <w:jc w:val="left"/>
            </w:pPr>
            <w:r>
              <w:t>First issue</w:t>
            </w:r>
            <w:r w:rsidR="006B623D" w:rsidRPr="00C851CE">
              <w:t xml:space="preserve"> </w:t>
            </w:r>
          </w:p>
        </w:tc>
        <w:tc>
          <w:tcPr>
            <w:tcW w:w="1134" w:type="dxa"/>
            <w:shd w:val="clear" w:color="auto" w:fill="auto"/>
            <w:vAlign w:val="center"/>
          </w:tcPr>
          <w:p w14:paraId="05004E3A" w14:textId="11FE42A8" w:rsidR="006B623D" w:rsidRPr="00C851CE" w:rsidRDefault="00220426" w:rsidP="006103CC">
            <w:pPr>
              <w:pStyle w:val="TitlePage-TableContent"/>
              <w:framePr w:hSpace="0" w:wrap="auto" w:vAnchor="margin" w:hAnchor="text" w:xAlign="left" w:yAlign="inline"/>
              <w:suppressOverlap w:val="0"/>
            </w:pPr>
            <w:r>
              <w:t>18/10/2024</w:t>
            </w:r>
          </w:p>
        </w:tc>
        <w:tc>
          <w:tcPr>
            <w:tcW w:w="993" w:type="dxa"/>
            <w:shd w:val="clear" w:color="auto" w:fill="auto"/>
            <w:vAlign w:val="center"/>
          </w:tcPr>
          <w:p w14:paraId="77C5BD64" w14:textId="39F6054A" w:rsidR="006B623D" w:rsidRPr="00C851CE" w:rsidRDefault="00912973" w:rsidP="006103CC">
            <w:pPr>
              <w:pStyle w:val="TitlePage-TableContent"/>
              <w:framePr w:hSpace="0" w:wrap="auto" w:vAnchor="margin" w:hAnchor="text" w:xAlign="left" w:yAlign="inline"/>
              <w:suppressOverlap w:val="0"/>
            </w:pPr>
            <w:r>
              <w:t>Nilesh Thakare</w:t>
            </w:r>
          </w:p>
        </w:tc>
        <w:tc>
          <w:tcPr>
            <w:tcW w:w="992" w:type="dxa"/>
            <w:vAlign w:val="center"/>
          </w:tcPr>
          <w:p w14:paraId="77FF999D" w14:textId="34E71936" w:rsidR="006B623D" w:rsidRPr="00C851CE" w:rsidRDefault="00912973" w:rsidP="006103CC">
            <w:pPr>
              <w:pStyle w:val="TitlePage-TableContent"/>
              <w:framePr w:hSpace="0" w:wrap="auto" w:vAnchor="margin" w:hAnchor="text" w:xAlign="left" w:yAlign="inline"/>
              <w:suppressOverlap w:val="0"/>
            </w:pPr>
            <w:r>
              <w:t>Atendra Pathak</w:t>
            </w:r>
          </w:p>
        </w:tc>
        <w:tc>
          <w:tcPr>
            <w:tcW w:w="1276" w:type="dxa"/>
            <w:vAlign w:val="center"/>
          </w:tcPr>
          <w:p w14:paraId="23B518A5" w14:textId="6BB0137D" w:rsidR="006B623D" w:rsidRPr="00C851CE" w:rsidRDefault="006B623D" w:rsidP="006103CC">
            <w:pPr>
              <w:pStyle w:val="TitlePage-TableContent"/>
              <w:framePr w:hSpace="0" w:wrap="auto" w:vAnchor="margin" w:hAnchor="text" w:xAlign="left" w:yAlign="inline"/>
              <w:suppressOverlap w:val="0"/>
            </w:pPr>
          </w:p>
        </w:tc>
      </w:tr>
      <w:tr w:rsidR="006B623D" w:rsidRPr="00BE393A" w14:paraId="38097B60" w14:textId="77777777" w:rsidTr="006B623D">
        <w:trPr>
          <w:trHeight w:hRule="exact" w:val="556"/>
        </w:trPr>
        <w:tc>
          <w:tcPr>
            <w:tcW w:w="624" w:type="dxa"/>
            <w:vAlign w:val="center"/>
          </w:tcPr>
          <w:p w14:paraId="2A32C6E4"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7904D119"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48D695BB"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6B3B0544"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5245F5D7"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60F527EC"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39E53603" w14:textId="77777777" w:rsidTr="006B623D">
        <w:trPr>
          <w:trHeight w:hRule="exact" w:val="556"/>
        </w:trPr>
        <w:tc>
          <w:tcPr>
            <w:tcW w:w="624" w:type="dxa"/>
            <w:vAlign w:val="center"/>
          </w:tcPr>
          <w:p w14:paraId="5ECEE844"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42B1631A"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2A33B397"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1C7D64D9"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1192AD21"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43088BBA"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79B0977A" w14:textId="77777777" w:rsidTr="006B623D">
        <w:trPr>
          <w:trHeight w:hRule="exact" w:val="556"/>
        </w:trPr>
        <w:tc>
          <w:tcPr>
            <w:tcW w:w="624" w:type="dxa"/>
            <w:vAlign w:val="center"/>
          </w:tcPr>
          <w:p w14:paraId="2955E9F5"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5FFD1FD0"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0CBA572A"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63AEAF9C"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3F93ED35"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28FFD58F"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25C595B9" w14:textId="77777777" w:rsidTr="006B623D">
        <w:trPr>
          <w:trHeight w:hRule="exact" w:val="556"/>
        </w:trPr>
        <w:tc>
          <w:tcPr>
            <w:tcW w:w="624" w:type="dxa"/>
            <w:vAlign w:val="center"/>
          </w:tcPr>
          <w:p w14:paraId="06B01CEF"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2D52A8CF"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5722D893"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6EDB7543"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742E80D3"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371117AA"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6934747C" w14:textId="77777777" w:rsidTr="006B623D">
        <w:trPr>
          <w:trHeight w:hRule="exact" w:val="556"/>
        </w:trPr>
        <w:tc>
          <w:tcPr>
            <w:tcW w:w="624" w:type="dxa"/>
            <w:vAlign w:val="center"/>
          </w:tcPr>
          <w:p w14:paraId="280DA031"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2DC7444E"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50942945"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5F001A1A"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21F62FB7"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7C9131E7"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13E3F3C6" w14:textId="77777777" w:rsidTr="006B623D">
        <w:trPr>
          <w:trHeight w:hRule="exact" w:val="556"/>
        </w:trPr>
        <w:tc>
          <w:tcPr>
            <w:tcW w:w="624" w:type="dxa"/>
            <w:vAlign w:val="center"/>
          </w:tcPr>
          <w:p w14:paraId="1C65A5C5"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02953F8D"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32B3B48D"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33226522"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498EA703"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00A9F9E2"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6F493A80" w14:textId="77777777" w:rsidTr="006B623D">
        <w:trPr>
          <w:trHeight w:hRule="exact" w:val="556"/>
        </w:trPr>
        <w:tc>
          <w:tcPr>
            <w:tcW w:w="624" w:type="dxa"/>
            <w:vAlign w:val="center"/>
          </w:tcPr>
          <w:p w14:paraId="2B0BADE7"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7A1B3405"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00A795C0"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38288E3D"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06E58970"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2ED6535F" w14:textId="77777777" w:rsidR="006B623D" w:rsidRPr="00CC2FFA" w:rsidRDefault="006B623D" w:rsidP="006103CC">
            <w:pPr>
              <w:pStyle w:val="TitlePage-TableContent"/>
              <w:framePr w:hSpace="0" w:wrap="auto" w:vAnchor="margin" w:hAnchor="text" w:xAlign="left" w:yAlign="inline"/>
              <w:suppressOverlap w:val="0"/>
            </w:pPr>
          </w:p>
        </w:tc>
      </w:tr>
      <w:tr w:rsidR="006B623D" w:rsidRPr="00BE393A" w14:paraId="0E25F132" w14:textId="77777777" w:rsidTr="006B623D">
        <w:trPr>
          <w:trHeight w:hRule="exact" w:val="556"/>
        </w:trPr>
        <w:tc>
          <w:tcPr>
            <w:tcW w:w="624" w:type="dxa"/>
            <w:vAlign w:val="center"/>
          </w:tcPr>
          <w:p w14:paraId="67563C48" w14:textId="77777777" w:rsidR="006B623D" w:rsidRPr="00CC2FFA" w:rsidRDefault="006B623D" w:rsidP="006103CC">
            <w:pPr>
              <w:pStyle w:val="TitlePage-TableContent"/>
              <w:framePr w:hSpace="0" w:wrap="auto" w:vAnchor="margin" w:hAnchor="text" w:xAlign="left" w:yAlign="inline"/>
              <w:suppressOverlap w:val="0"/>
            </w:pPr>
          </w:p>
        </w:tc>
        <w:tc>
          <w:tcPr>
            <w:tcW w:w="4474" w:type="dxa"/>
            <w:gridSpan w:val="2"/>
            <w:vAlign w:val="center"/>
          </w:tcPr>
          <w:p w14:paraId="725372B1" w14:textId="77777777" w:rsidR="006B623D" w:rsidRPr="00CC2FFA" w:rsidRDefault="006B623D" w:rsidP="006103CC">
            <w:pPr>
              <w:pStyle w:val="TitlePage-TableContent"/>
              <w:framePr w:hSpace="0" w:wrap="auto" w:vAnchor="margin" w:hAnchor="text" w:xAlign="left" w:yAlign="inline"/>
              <w:suppressOverlap w:val="0"/>
              <w:jc w:val="left"/>
            </w:pPr>
          </w:p>
        </w:tc>
        <w:tc>
          <w:tcPr>
            <w:tcW w:w="1134" w:type="dxa"/>
            <w:shd w:val="clear" w:color="auto" w:fill="auto"/>
            <w:vAlign w:val="center"/>
          </w:tcPr>
          <w:p w14:paraId="0663D6A8" w14:textId="77777777" w:rsidR="006B623D" w:rsidRPr="00CC2FFA" w:rsidRDefault="006B623D" w:rsidP="006103CC">
            <w:pPr>
              <w:pStyle w:val="TitlePage-TableContent"/>
              <w:framePr w:hSpace="0" w:wrap="auto" w:vAnchor="margin" w:hAnchor="text" w:xAlign="left" w:yAlign="inline"/>
              <w:suppressOverlap w:val="0"/>
            </w:pPr>
          </w:p>
        </w:tc>
        <w:tc>
          <w:tcPr>
            <w:tcW w:w="993" w:type="dxa"/>
            <w:shd w:val="clear" w:color="auto" w:fill="auto"/>
            <w:vAlign w:val="center"/>
          </w:tcPr>
          <w:p w14:paraId="3F2EA34E" w14:textId="77777777" w:rsidR="006B623D" w:rsidRPr="00CC2FFA" w:rsidRDefault="006B623D" w:rsidP="006103CC">
            <w:pPr>
              <w:pStyle w:val="TitlePage-TableContent"/>
              <w:framePr w:hSpace="0" w:wrap="auto" w:vAnchor="margin" w:hAnchor="text" w:xAlign="left" w:yAlign="inline"/>
              <w:suppressOverlap w:val="0"/>
            </w:pPr>
          </w:p>
        </w:tc>
        <w:tc>
          <w:tcPr>
            <w:tcW w:w="992" w:type="dxa"/>
            <w:vAlign w:val="center"/>
          </w:tcPr>
          <w:p w14:paraId="7B3BAA9E" w14:textId="77777777" w:rsidR="006B623D" w:rsidRPr="00CC2FFA" w:rsidRDefault="006B623D" w:rsidP="006103CC">
            <w:pPr>
              <w:pStyle w:val="TitlePage-TableContent"/>
              <w:framePr w:hSpace="0" w:wrap="auto" w:vAnchor="margin" w:hAnchor="text" w:xAlign="left" w:yAlign="inline"/>
              <w:suppressOverlap w:val="0"/>
            </w:pPr>
          </w:p>
        </w:tc>
        <w:tc>
          <w:tcPr>
            <w:tcW w:w="1276" w:type="dxa"/>
            <w:vAlign w:val="center"/>
          </w:tcPr>
          <w:p w14:paraId="3B0D73F2" w14:textId="77777777" w:rsidR="006B623D" w:rsidRPr="00CC2FFA" w:rsidRDefault="006B623D" w:rsidP="006103CC">
            <w:pPr>
              <w:pStyle w:val="TitlePage-TableContent"/>
              <w:framePr w:hSpace="0" w:wrap="auto" w:vAnchor="margin" w:hAnchor="text" w:xAlign="left" w:yAlign="inline"/>
              <w:suppressOverlap w:val="0"/>
            </w:pPr>
          </w:p>
        </w:tc>
      </w:tr>
      <w:tr w:rsidR="006103CC" w:rsidRPr="00BE393A" w14:paraId="72307D07" w14:textId="77777777" w:rsidTr="006B623D">
        <w:trPr>
          <w:trHeight w:val="711"/>
        </w:trPr>
        <w:tc>
          <w:tcPr>
            <w:tcW w:w="9493" w:type="dxa"/>
            <w:gridSpan w:val="7"/>
            <w:tcMar>
              <w:top w:w="74" w:type="dxa"/>
              <w:bottom w:w="74" w:type="dxa"/>
            </w:tcMar>
          </w:tcPr>
          <w:p w14:paraId="60A2BC51" w14:textId="77777777" w:rsidR="006103CC" w:rsidRPr="00BE393A" w:rsidRDefault="006103CC" w:rsidP="006103CC">
            <w:pPr>
              <w:pStyle w:val="TitlePage-TableHeader"/>
              <w:framePr w:hSpace="0" w:wrap="auto" w:vAnchor="margin" w:hAnchor="text" w:xAlign="left" w:yAlign="inline"/>
              <w:suppressOverlap w:val="0"/>
            </w:pPr>
            <w:r w:rsidRPr="00BE393A">
              <w:t>HARD COPIES ARE UNCONTROLLED</w:t>
            </w:r>
          </w:p>
          <w:p w14:paraId="5E1F4F42" w14:textId="77777777" w:rsidR="006103CC" w:rsidRPr="00BE393A" w:rsidRDefault="006103CC" w:rsidP="006103CC">
            <w:pPr>
              <w:pStyle w:val="TableTitle-Disclaimer"/>
              <w:framePr w:hSpace="0" w:wrap="auto" w:vAnchor="margin" w:hAnchor="text" w:xAlign="left" w:yAlign="inline"/>
              <w:suppressOverlap w:val="0"/>
            </w:pPr>
            <w:r w:rsidRPr="00BE393A">
              <w:t xml:space="preserve">Controlled copies of this document are only issued in the PDF format that includes digital signatures of the author, checker and approver. These signatures can be viewed in Adobe Acrobat. The document will be digitally marked if it has been altered since signing. In order for recipients of documents to verify digital signatures, digital signature certificates may be requested from </w:t>
            </w:r>
            <w:r>
              <w:t>Cygnus Group</w:t>
            </w:r>
            <w:r w:rsidRPr="00BE393A">
              <w:t xml:space="preserve"> Ltd.</w:t>
            </w:r>
          </w:p>
        </w:tc>
      </w:tr>
    </w:tbl>
    <w:p w14:paraId="49395E84" w14:textId="77777777" w:rsidR="00687EF4" w:rsidRPr="00BE393A" w:rsidRDefault="00687EF4" w:rsidP="00C91E12">
      <w:pPr>
        <w:sectPr w:rsidR="00687EF4" w:rsidRPr="00BE393A" w:rsidSect="006C09D6">
          <w:headerReference w:type="default" r:id="rId12"/>
          <w:footerReference w:type="default" r:id="rId13"/>
          <w:footerReference w:type="first" r:id="rId14"/>
          <w:pgSz w:w="11906" w:h="16838" w:code="9"/>
          <w:pgMar w:top="567" w:right="1134" w:bottom="851" w:left="1134" w:header="284" w:footer="454" w:gutter="0"/>
          <w:cols w:space="720"/>
          <w:titlePg/>
          <w:docGrid w:linePitch="299"/>
        </w:sectPr>
      </w:pPr>
    </w:p>
    <w:p w14:paraId="38EBDA3A" w14:textId="77777777" w:rsidR="0017001D" w:rsidRPr="00CB1237" w:rsidRDefault="0017001D" w:rsidP="00AC0507">
      <w:pPr>
        <w:pStyle w:val="ContentsPageHeader"/>
        <w:rPr>
          <w:color w:val="4472C4" w:themeColor="accent1"/>
        </w:rPr>
      </w:pPr>
      <w:r w:rsidRPr="00CB1237">
        <w:rPr>
          <w:color w:val="4472C4" w:themeColor="accent1"/>
        </w:rPr>
        <w:lastRenderedPageBreak/>
        <w:t>Contents</w:t>
      </w:r>
    </w:p>
    <w:p w14:paraId="4F47F8F5" w14:textId="3C2527CB" w:rsidR="005E3945" w:rsidRDefault="000E64AB">
      <w:pPr>
        <w:pStyle w:val="TOC1"/>
        <w:rPr>
          <w:rFonts w:asciiTheme="minorHAnsi" w:eastAsiaTheme="minorEastAsia" w:hAnsiTheme="minorHAnsi" w:cstheme="minorBidi"/>
          <w:b w:val="0"/>
          <w:caps w:val="0"/>
          <w:kern w:val="2"/>
          <w:sz w:val="24"/>
          <w:szCs w:val="24"/>
          <w:lang w:val="en-IN" w:eastAsia="en-IN"/>
          <w14:ligatures w14:val="standardContextual"/>
        </w:rPr>
      </w:pPr>
      <w:r w:rsidRPr="00BE393A">
        <w:fldChar w:fldCharType="begin"/>
      </w:r>
      <w:r w:rsidRPr="00BE393A">
        <w:instrText xml:space="preserve"> TOC \o "1-2" \h \z \u </w:instrText>
      </w:r>
      <w:r w:rsidRPr="00BE393A">
        <w:fldChar w:fldCharType="separate"/>
      </w:r>
      <w:hyperlink w:anchor="_Toc180168676" w:history="1">
        <w:r w:rsidR="005E3945" w:rsidRPr="00866548">
          <w:rPr>
            <w:rStyle w:val="Hyperlink"/>
          </w:rPr>
          <w:t>1</w:t>
        </w:r>
        <w:r w:rsidR="005E3945">
          <w:rPr>
            <w:rFonts w:asciiTheme="minorHAnsi" w:eastAsiaTheme="minorEastAsia" w:hAnsiTheme="minorHAnsi" w:cstheme="minorBidi"/>
            <w:b w:val="0"/>
            <w:caps w:val="0"/>
            <w:kern w:val="2"/>
            <w:sz w:val="24"/>
            <w:szCs w:val="24"/>
            <w:lang w:val="en-IN" w:eastAsia="en-IN"/>
            <w14:ligatures w14:val="standardContextual"/>
          </w:rPr>
          <w:tab/>
        </w:r>
        <w:r w:rsidR="005E3945" w:rsidRPr="00866548">
          <w:rPr>
            <w:rStyle w:val="Hyperlink"/>
          </w:rPr>
          <w:t>CIE PANEL Binaries</w:t>
        </w:r>
        <w:r w:rsidR="005E3945">
          <w:rPr>
            <w:webHidden/>
          </w:rPr>
          <w:tab/>
        </w:r>
        <w:r w:rsidR="005E3945">
          <w:rPr>
            <w:webHidden/>
          </w:rPr>
          <w:fldChar w:fldCharType="begin"/>
        </w:r>
        <w:r w:rsidR="005E3945">
          <w:rPr>
            <w:webHidden/>
          </w:rPr>
          <w:instrText xml:space="preserve"> PAGEREF _Toc180168676 \h </w:instrText>
        </w:r>
        <w:r w:rsidR="005E3945">
          <w:rPr>
            <w:webHidden/>
          </w:rPr>
        </w:r>
        <w:r w:rsidR="005E3945">
          <w:rPr>
            <w:webHidden/>
          </w:rPr>
          <w:fldChar w:fldCharType="separate"/>
        </w:r>
        <w:r w:rsidR="00A761BF">
          <w:rPr>
            <w:webHidden/>
          </w:rPr>
          <w:t>2</w:t>
        </w:r>
        <w:r w:rsidR="005E3945">
          <w:rPr>
            <w:webHidden/>
          </w:rPr>
          <w:fldChar w:fldCharType="end"/>
        </w:r>
      </w:hyperlink>
    </w:p>
    <w:p w14:paraId="1726C04C" w14:textId="23865965" w:rsidR="005E3945" w:rsidRDefault="005E3945">
      <w:pPr>
        <w:pStyle w:val="TOC1"/>
        <w:rPr>
          <w:rFonts w:asciiTheme="minorHAnsi" w:eastAsiaTheme="minorEastAsia" w:hAnsiTheme="minorHAnsi" w:cstheme="minorBidi"/>
          <w:b w:val="0"/>
          <w:caps w:val="0"/>
          <w:kern w:val="2"/>
          <w:sz w:val="24"/>
          <w:szCs w:val="24"/>
          <w:lang w:val="en-IN" w:eastAsia="en-IN"/>
          <w14:ligatures w14:val="standardContextual"/>
        </w:rPr>
      </w:pPr>
      <w:hyperlink w:anchor="_Toc180168677" w:history="1">
        <w:r w:rsidRPr="00866548">
          <w:rPr>
            <w:rStyle w:val="Hyperlink"/>
          </w:rPr>
          <w:t>2</w:t>
        </w:r>
        <w:r>
          <w:rPr>
            <w:rFonts w:asciiTheme="minorHAnsi" w:eastAsiaTheme="minorEastAsia" w:hAnsiTheme="minorHAnsi" w:cstheme="minorBidi"/>
            <w:b w:val="0"/>
            <w:caps w:val="0"/>
            <w:kern w:val="2"/>
            <w:sz w:val="24"/>
            <w:szCs w:val="24"/>
            <w:lang w:val="en-IN" w:eastAsia="en-IN"/>
            <w14:ligatures w14:val="standardContextual"/>
          </w:rPr>
          <w:tab/>
        </w:r>
        <w:r w:rsidRPr="00866548">
          <w:rPr>
            <w:rStyle w:val="Hyperlink"/>
          </w:rPr>
          <w:t>Scatter File</w:t>
        </w:r>
        <w:r>
          <w:rPr>
            <w:webHidden/>
          </w:rPr>
          <w:tab/>
        </w:r>
        <w:r>
          <w:rPr>
            <w:webHidden/>
          </w:rPr>
          <w:fldChar w:fldCharType="begin"/>
        </w:r>
        <w:r>
          <w:rPr>
            <w:webHidden/>
          </w:rPr>
          <w:instrText xml:space="preserve"> PAGEREF _Toc180168677 \h </w:instrText>
        </w:r>
        <w:r>
          <w:rPr>
            <w:webHidden/>
          </w:rPr>
        </w:r>
        <w:r>
          <w:rPr>
            <w:webHidden/>
          </w:rPr>
          <w:fldChar w:fldCharType="separate"/>
        </w:r>
        <w:r w:rsidR="00A761BF">
          <w:rPr>
            <w:webHidden/>
          </w:rPr>
          <w:t>3</w:t>
        </w:r>
        <w:r>
          <w:rPr>
            <w:webHidden/>
          </w:rPr>
          <w:fldChar w:fldCharType="end"/>
        </w:r>
      </w:hyperlink>
    </w:p>
    <w:p w14:paraId="44ABEFA9" w14:textId="12ABD0B5" w:rsidR="005E3945" w:rsidRDefault="005E3945">
      <w:pPr>
        <w:pStyle w:val="TOC1"/>
        <w:rPr>
          <w:rFonts w:asciiTheme="minorHAnsi" w:eastAsiaTheme="minorEastAsia" w:hAnsiTheme="minorHAnsi" w:cstheme="minorBidi"/>
          <w:b w:val="0"/>
          <w:caps w:val="0"/>
          <w:kern w:val="2"/>
          <w:sz w:val="24"/>
          <w:szCs w:val="24"/>
          <w:lang w:val="en-IN" w:eastAsia="en-IN"/>
          <w14:ligatures w14:val="standardContextual"/>
        </w:rPr>
      </w:pPr>
      <w:hyperlink w:anchor="_Toc180168678" w:history="1">
        <w:r w:rsidRPr="00866548">
          <w:rPr>
            <w:rStyle w:val="Hyperlink"/>
          </w:rPr>
          <w:t>3</w:t>
        </w:r>
        <w:r>
          <w:rPr>
            <w:rFonts w:asciiTheme="minorHAnsi" w:eastAsiaTheme="minorEastAsia" w:hAnsiTheme="minorHAnsi" w:cstheme="minorBidi"/>
            <w:b w:val="0"/>
            <w:caps w:val="0"/>
            <w:kern w:val="2"/>
            <w:sz w:val="24"/>
            <w:szCs w:val="24"/>
            <w:lang w:val="en-IN" w:eastAsia="en-IN"/>
            <w14:ligatures w14:val="standardContextual"/>
          </w:rPr>
          <w:tab/>
        </w:r>
        <w:r w:rsidRPr="00866548">
          <w:rPr>
            <w:rStyle w:val="Hyperlink"/>
          </w:rPr>
          <w:t>Build Process</w:t>
        </w:r>
        <w:r>
          <w:rPr>
            <w:webHidden/>
          </w:rPr>
          <w:tab/>
        </w:r>
        <w:r>
          <w:rPr>
            <w:webHidden/>
          </w:rPr>
          <w:fldChar w:fldCharType="begin"/>
        </w:r>
        <w:r>
          <w:rPr>
            <w:webHidden/>
          </w:rPr>
          <w:instrText xml:space="preserve"> PAGEREF _Toc180168678 \h </w:instrText>
        </w:r>
        <w:r>
          <w:rPr>
            <w:webHidden/>
          </w:rPr>
        </w:r>
        <w:r>
          <w:rPr>
            <w:webHidden/>
          </w:rPr>
          <w:fldChar w:fldCharType="separate"/>
        </w:r>
        <w:r w:rsidR="00A761BF">
          <w:rPr>
            <w:webHidden/>
          </w:rPr>
          <w:t>3</w:t>
        </w:r>
        <w:r>
          <w:rPr>
            <w:webHidden/>
          </w:rPr>
          <w:fldChar w:fldCharType="end"/>
        </w:r>
      </w:hyperlink>
    </w:p>
    <w:p w14:paraId="54F1D970" w14:textId="13160E40" w:rsidR="00982536" w:rsidRPr="00BE393A" w:rsidRDefault="000E64AB" w:rsidP="00C91E12">
      <w:pPr>
        <w:pStyle w:val="NormalIndent"/>
        <w:rPr>
          <w:noProof/>
        </w:rPr>
      </w:pPr>
      <w:r w:rsidRPr="00BE393A">
        <w:rPr>
          <w:noProof/>
        </w:rPr>
        <w:fldChar w:fldCharType="end"/>
      </w:r>
    </w:p>
    <w:p w14:paraId="5D2F81CA" w14:textId="0146699B" w:rsidR="00982536" w:rsidRPr="00AC0507" w:rsidRDefault="00982536" w:rsidP="00C91E12">
      <w:pPr>
        <w:pStyle w:val="NormalIndent"/>
        <w:rPr>
          <w:b/>
          <w:bCs/>
          <w:color w:val="FF0000"/>
        </w:rPr>
      </w:pPr>
    </w:p>
    <w:p w14:paraId="02931600" w14:textId="77777777" w:rsidR="008D11C5" w:rsidRPr="00BE393A" w:rsidRDefault="008D11C5" w:rsidP="00C91E12">
      <w:pPr>
        <w:pStyle w:val="NormalIndent"/>
      </w:pPr>
    </w:p>
    <w:p w14:paraId="41CFF587" w14:textId="148662EC" w:rsidR="006A2374" w:rsidRPr="006A2374" w:rsidRDefault="00220426" w:rsidP="006A2374">
      <w:pPr>
        <w:pStyle w:val="Heading1"/>
      </w:pPr>
      <w:bookmarkStart w:id="0" w:name="_Toc180168676"/>
      <w:r>
        <w:t>CIE</w:t>
      </w:r>
      <w:r w:rsidR="006A2374" w:rsidRPr="006A2374">
        <w:t xml:space="preserve"> </w:t>
      </w:r>
      <w:r>
        <w:t>PANEL</w:t>
      </w:r>
      <w:r w:rsidR="006A2374" w:rsidRPr="006A2374">
        <w:t xml:space="preserve"> Binaries</w:t>
      </w:r>
      <w:bookmarkEnd w:id="0"/>
    </w:p>
    <w:p w14:paraId="5CB56365" w14:textId="76FB0018" w:rsidR="006A2374" w:rsidRPr="006A2374" w:rsidRDefault="006D3FF9" w:rsidP="001E6F95">
      <w:pPr>
        <w:pStyle w:val="NormalIndent"/>
        <w:spacing w:after="120"/>
      </w:pPr>
      <w:r>
        <w:t>There are 2 build outputs are generated and can be used to put into CIE panel</w:t>
      </w:r>
      <w:r w:rsidR="006A2374" w:rsidRPr="006A2374">
        <w:t>.</w:t>
      </w:r>
    </w:p>
    <w:p w14:paraId="35B30511" w14:textId="42905EA5" w:rsidR="006A2374" w:rsidRPr="006A2374" w:rsidRDefault="006D3FF9" w:rsidP="001E6F95">
      <w:pPr>
        <w:pStyle w:val="NormalIndent"/>
        <w:spacing w:after="120"/>
      </w:pPr>
      <w:r w:rsidRPr="006D3FF9">
        <w:t>CIE_Panel.hex</w:t>
      </w:r>
      <w:r>
        <w:t xml:space="preserve"> – This file can be downloaded into CIE panel using ST programmer</w:t>
      </w:r>
      <w:r w:rsidR="006A2374" w:rsidRPr="006A2374">
        <w:t>.</w:t>
      </w:r>
    </w:p>
    <w:p w14:paraId="2FD61BD1" w14:textId="195BCB5D" w:rsidR="006A2374" w:rsidRPr="006A2374" w:rsidRDefault="006D3FF9" w:rsidP="001E6F95">
      <w:pPr>
        <w:pStyle w:val="NormalIndent"/>
        <w:spacing w:after="120"/>
      </w:pPr>
      <w:r w:rsidRPr="006D3FF9">
        <w:t>CIE_Panel.</w:t>
      </w:r>
      <w:r>
        <w:t>dfu – This file can be downloaded to CIE panel using configuration tool</w:t>
      </w:r>
      <w:r w:rsidR="006A2374" w:rsidRPr="006A2374">
        <w:t>.</w:t>
      </w:r>
    </w:p>
    <w:p w14:paraId="43F5F512" w14:textId="1EAA9416" w:rsidR="006A2374" w:rsidRPr="006A2374" w:rsidRDefault="006D3FF9" w:rsidP="001E6F95">
      <w:pPr>
        <w:pStyle w:val="NormalIndent"/>
        <w:spacing w:after="120"/>
      </w:pPr>
      <w:r>
        <w:t>Both the output files are generated when we compile the CIE source code using Keil development tool</w:t>
      </w:r>
      <w:r w:rsidR="006A2374" w:rsidRPr="006A2374">
        <w:t>.</w:t>
      </w:r>
    </w:p>
    <w:p w14:paraId="4DC78CB4" w14:textId="77777777" w:rsidR="006A2374" w:rsidRPr="006A2374" w:rsidRDefault="006A2374" w:rsidP="001E6F95">
      <w:pPr>
        <w:pStyle w:val="NormalIndent"/>
        <w:spacing w:after="120"/>
      </w:pPr>
    </w:p>
    <w:p w14:paraId="1E533673" w14:textId="77777777" w:rsidR="008C103C" w:rsidRDefault="006A2374" w:rsidP="001E6F95">
      <w:pPr>
        <w:pStyle w:val="NormalIndent"/>
        <w:spacing w:after="120"/>
      </w:pPr>
      <w:r w:rsidRPr="006A2374">
        <w:t>The two bootloaders are built separately, both put their binaries into their ‘objects’ folder.</w:t>
      </w:r>
    </w:p>
    <w:p w14:paraId="3AC87205" w14:textId="0AEF6DC8" w:rsidR="006A2374" w:rsidRPr="006A2374" w:rsidRDefault="001D1755" w:rsidP="001E6F95">
      <w:pPr>
        <w:pStyle w:val="NormalIndent"/>
        <w:spacing w:after="120"/>
      </w:pPr>
      <w:r>
        <w:t xml:space="preserve">Before stating the build, it runs the 2 scripts for version number and time batch file. </w:t>
      </w:r>
      <w:r w:rsidR="006A2374" w:rsidRPr="006A2374">
        <w:t>The</w:t>
      </w:r>
      <w:r>
        <w:t>n</w:t>
      </w:r>
      <w:r w:rsidR="006A2374" w:rsidRPr="006A2374">
        <w:t xml:space="preserve"> </w:t>
      </w:r>
      <w:r>
        <w:t xml:space="preserve">CIE software </w:t>
      </w:r>
      <w:r w:rsidR="006A2374" w:rsidRPr="006A2374">
        <w:t xml:space="preserve">project builds the </w:t>
      </w:r>
      <w:r>
        <w:t>source code,</w:t>
      </w:r>
      <w:r w:rsidR="006A2374" w:rsidRPr="006A2374">
        <w:t xml:space="preserve"> then runs</w:t>
      </w:r>
      <w:r>
        <w:t xml:space="preserve"> the </w:t>
      </w:r>
      <w:r w:rsidR="006A2374" w:rsidRPr="006A2374">
        <w:t>post-script.  The scripts are set in the project settings on the ‘User’ tab, as shown.</w:t>
      </w:r>
    </w:p>
    <w:p w14:paraId="36CAF4AC" w14:textId="4D3D3EDF" w:rsidR="006A2374" w:rsidRPr="006A2374" w:rsidRDefault="001D1755" w:rsidP="001E6F95">
      <w:pPr>
        <w:pStyle w:val="NormalIndent"/>
        <w:spacing w:after="120"/>
      </w:pPr>
      <w:r>
        <w:rPr>
          <w:noProof/>
        </w:rPr>
        <w:drawing>
          <wp:inline distT="0" distB="0" distL="0" distR="0" wp14:anchorId="41A1D8A3" wp14:editId="49A2C25A">
            <wp:extent cx="3792977" cy="3479407"/>
            <wp:effectExtent l="0" t="0" r="0" b="6985"/>
            <wp:docPr id="2014511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11635" name="Picture 1" descr="A screenshot of a computer&#10;&#10;Description automatically generated"/>
                    <pic:cNvPicPr/>
                  </pic:nvPicPr>
                  <pic:blipFill>
                    <a:blip r:embed="rId15"/>
                    <a:stretch>
                      <a:fillRect/>
                    </a:stretch>
                  </pic:blipFill>
                  <pic:spPr>
                    <a:xfrm>
                      <a:off x="0" y="0"/>
                      <a:ext cx="3810934" cy="3495879"/>
                    </a:xfrm>
                    <a:prstGeom prst="rect">
                      <a:avLst/>
                    </a:prstGeom>
                  </pic:spPr>
                </pic:pic>
              </a:graphicData>
            </a:graphic>
          </wp:inline>
        </w:drawing>
      </w:r>
    </w:p>
    <w:p w14:paraId="23192F92" w14:textId="0988D08A" w:rsidR="006A2374" w:rsidRPr="006A2374" w:rsidRDefault="006A2374" w:rsidP="001E6F95">
      <w:pPr>
        <w:pStyle w:val="NormalIndent"/>
        <w:spacing w:after="120"/>
      </w:pPr>
      <w:r w:rsidRPr="006A2374">
        <w:t xml:space="preserve">The first </w:t>
      </w:r>
      <w:r w:rsidR="003E6FEE">
        <w:t xml:space="preserve">pre-build </w:t>
      </w:r>
      <w:r w:rsidRPr="006A2374">
        <w:t xml:space="preserve">script </w:t>
      </w:r>
      <w:r w:rsidR="003E6FEE">
        <w:t>“</w:t>
      </w:r>
      <w:r w:rsidR="00DB5529">
        <w:t>VersionNumber.exe</w:t>
      </w:r>
      <w:r w:rsidR="003E6FEE">
        <w:t>”</w:t>
      </w:r>
      <w:r w:rsidR="00DB5529">
        <w:t xml:space="preserve"> gets the </w:t>
      </w:r>
      <w:r w:rsidR="003E6FEE">
        <w:t xml:space="preserve">existing </w:t>
      </w:r>
      <w:r w:rsidR="00DB5529">
        <w:t xml:space="preserve">version number from “version.txt” and </w:t>
      </w:r>
      <w:r w:rsidR="003E6FEE">
        <w:t>update the new version by incrementing it into “version.h”</w:t>
      </w:r>
      <w:r w:rsidRPr="006A2374">
        <w:t>.</w:t>
      </w:r>
    </w:p>
    <w:p w14:paraId="1842B9A6" w14:textId="02A4F1C8" w:rsidR="006A2374" w:rsidRPr="006A2374" w:rsidRDefault="003E6FEE" w:rsidP="001E6F95">
      <w:pPr>
        <w:pStyle w:val="NormalIndent"/>
        <w:spacing w:after="120"/>
      </w:pPr>
      <w:r>
        <w:lastRenderedPageBreak/>
        <w:t xml:space="preserve">When the project is </w:t>
      </w:r>
      <w:r w:rsidR="00621E09">
        <w:t>compiled</w:t>
      </w:r>
      <w:r w:rsidR="004A07DE">
        <w:t xml:space="preserve"> </w:t>
      </w:r>
      <w:r w:rsidR="00621E09">
        <w:t>”</w:t>
      </w:r>
      <w:r>
        <w:t>CIE_Panel.hex</w:t>
      </w:r>
      <w:r w:rsidR="00467197">
        <w:t>”</w:t>
      </w:r>
      <w:r>
        <w:t xml:space="preserve"> is generated</w:t>
      </w:r>
      <w:r w:rsidR="00467197">
        <w:t xml:space="preserve"> and </w:t>
      </w:r>
      <w:r>
        <w:t>this generated file is used as an input by the script</w:t>
      </w:r>
      <w:r w:rsidR="006A2374" w:rsidRPr="006A2374">
        <w:t xml:space="preserve"> </w:t>
      </w:r>
      <w:r>
        <w:t>“CreateDFU” to generate the “CIE_Panel.dfu” along with version number</w:t>
      </w:r>
      <w:r w:rsidR="00621E09">
        <w:t xml:space="preserve"> mention in the user command</w:t>
      </w:r>
      <w:r w:rsidR="006A2374" w:rsidRPr="006A2374">
        <w:t>.</w:t>
      </w:r>
    </w:p>
    <w:p w14:paraId="16B0C4C3" w14:textId="61128389" w:rsidR="006A2374" w:rsidRPr="006A2374" w:rsidRDefault="006A2374" w:rsidP="001E6F95">
      <w:pPr>
        <w:pStyle w:val="NormalIndent"/>
        <w:spacing w:after="120"/>
      </w:pPr>
      <w:r w:rsidRPr="006A2374">
        <w:t>The scripts are found in the project, in folder</w:t>
      </w:r>
      <w:r w:rsidR="006A1D5A">
        <w:t xml:space="preserve"> “</w:t>
      </w:r>
      <w:r w:rsidR="003E6FEE">
        <w:t>.</w:t>
      </w:r>
      <w:r w:rsidR="003E6FEE" w:rsidRPr="003E6FEE">
        <w:t>\CIE_PANEL\CIE_Panel_F7\MDK-ARM</w:t>
      </w:r>
      <w:r w:rsidR="006A1D5A">
        <w:t>”</w:t>
      </w:r>
      <w:r w:rsidRPr="006A2374">
        <w:t>.</w:t>
      </w:r>
      <w:r w:rsidR="00120CBA">
        <w:t xml:space="preserve"> In order to generate the “CIE_Panel.dfu” file correctly file “</w:t>
      </w:r>
      <w:r w:rsidR="00120CBA" w:rsidRPr="00120CBA">
        <w:t>STDFUFiles.dll</w:t>
      </w:r>
      <w:r w:rsidR="00120CBA">
        <w:t xml:space="preserve">” must be available at this this project folder path. </w:t>
      </w:r>
    </w:p>
    <w:p w14:paraId="43EB1EA0" w14:textId="77777777" w:rsidR="006A2374" w:rsidRPr="006A2374" w:rsidRDefault="006A2374" w:rsidP="001E6F95">
      <w:pPr>
        <w:pStyle w:val="Heading1"/>
        <w:spacing w:after="120"/>
      </w:pPr>
      <w:bookmarkStart w:id="1" w:name="_Toc180168677"/>
      <w:r w:rsidRPr="006A2374">
        <w:t>Scatter File</w:t>
      </w:r>
      <w:bookmarkEnd w:id="1"/>
    </w:p>
    <w:p w14:paraId="3993CB2E" w14:textId="2507ECEB" w:rsidR="006A2374" w:rsidRPr="006A2374" w:rsidRDefault="006A2374" w:rsidP="001E6F95">
      <w:pPr>
        <w:pStyle w:val="NormalIndent"/>
        <w:spacing w:after="120"/>
      </w:pPr>
      <w:r w:rsidRPr="006A2374">
        <w:t xml:space="preserve">The scatter file is used to set the memory layout for the </w:t>
      </w:r>
      <w:r w:rsidR="006A7BA3">
        <w:t>CIE panel</w:t>
      </w:r>
      <w:r w:rsidRPr="006A2374">
        <w:t xml:space="preserve"> code.  It is</w:t>
      </w:r>
      <w:r w:rsidR="006A7BA3">
        <w:t xml:space="preserve"> l</w:t>
      </w:r>
      <w:r w:rsidRPr="006A2374">
        <w:t xml:space="preserve">ocated in folder </w:t>
      </w:r>
      <w:r w:rsidR="006A7BA3" w:rsidRPr="006A7BA3">
        <w:t>\CIE_Panel_F7\ScatterFiles</w:t>
      </w:r>
      <w:r w:rsidR="006A7BA3">
        <w:t xml:space="preserve">. </w:t>
      </w:r>
      <w:r w:rsidRPr="006A2374">
        <w:t>It is added to the project settings on the linker tab</w:t>
      </w:r>
      <w:r w:rsidR="006A7BA3">
        <w:t xml:space="preserve"> as shown below</w:t>
      </w:r>
    </w:p>
    <w:p w14:paraId="75E66F76" w14:textId="74C76745" w:rsidR="006A2374" w:rsidRPr="006A2374" w:rsidRDefault="006A7BA3" w:rsidP="001E6F95">
      <w:pPr>
        <w:pStyle w:val="NormalIndent"/>
        <w:spacing w:after="120"/>
      </w:pPr>
      <w:r>
        <w:rPr>
          <w:noProof/>
        </w:rPr>
        <w:drawing>
          <wp:inline distT="0" distB="0" distL="0" distR="0" wp14:anchorId="5A332B70" wp14:editId="75A503D7">
            <wp:extent cx="5295493" cy="3965262"/>
            <wp:effectExtent l="0" t="0" r="635" b="0"/>
            <wp:docPr id="79988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568" cy="3970559"/>
                    </a:xfrm>
                    <a:prstGeom prst="rect">
                      <a:avLst/>
                    </a:prstGeom>
                    <a:noFill/>
                    <a:ln>
                      <a:noFill/>
                    </a:ln>
                  </pic:spPr>
                </pic:pic>
              </a:graphicData>
            </a:graphic>
          </wp:inline>
        </w:drawing>
      </w:r>
    </w:p>
    <w:p w14:paraId="244EF436" w14:textId="77777777" w:rsidR="006A2374" w:rsidRPr="006A2374" w:rsidRDefault="006A2374" w:rsidP="001E6F95">
      <w:pPr>
        <w:pStyle w:val="NormalIndent"/>
        <w:spacing w:after="120"/>
      </w:pPr>
    </w:p>
    <w:p w14:paraId="60F5B0F9" w14:textId="70698B27" w:rsidR="006A2374" w:rsidRPr="006A2374" w:rsidRDefault="006A2374" w:rsidP="00F56DC1">
      <w:pPr>
        <w:pStyle w:val="NormalIndent"/>
        <w:spacing w:after="120"/>
      </w:pPr>
      <w:r w:rsidRPr="006A2374">
        <w:t>They just set the ROM and RAM address ranges, including special purpose areas like the RAM that doesn’t get initialised on start-up</w:t>
      </w:r>
      <w:r w:rsidR="00F56DC1">
        <w:t>.</w:t>
      </w:r>
      <w:r w:rsidRPr="006A2374">
        <w:t xml:space="preserve"> </w:t>
      </w:r>
    </w:p>
    <w:p w14:paraId="46473A89" w14:textId="024CBF03" w:rsidR="006A2374" w:rsidRPr="006A2374" w:rsidRDefault="006A2374" w:rsidP="001E6F95">
      <w:pPr>
        <w:pStyle w:val="NormalIndent"/>
        <w:ind w:left="0"/>
      </w:pPr>
    </w:p>
    <w:p w14:paraId="359D6CB7" w14:textId="77777777" w:rsidR="006A2374" w:rsidRPr="006A2374" w:rsidRDefault="006A2374" w:rsidP="007F1A01">
      <w:pPr>
        <w:pStyle w:val="Heading1"/>
      </w:pPr>
      <w:bookmarkStart w:id="2" w:name="_Toc180168678"/>
      <w:r w:rsidRPr="006A2374">
        <w:t>Build Process</w:t>
      </w:r>
      <w:bookmarkEnd w:id="2"/>
    </w:p>
    <w:p w14:paraId="7360853D" w14:textId="77777777" w:rsidR="006A2374" w:rsidRPr="006A2374" w:rsidRDefault="006A2374" w:rsidP="0093268B">
      <w:pPr>
        <w:pStyle w:val="NormalIndent"/>
        <w:spacing w:after="120"/>
      </w:pPr>
      <w:r w:rsidRPr="006A2374">
        <w:t>When the system works i.e. usually, but not always, we follow this process:</w:t>
      </w:r>
    </w:p>
    <w:p w14:paraId="58E4706A" w14:textId="77777777" w:rsidR="006A2374" w:rsidRPr="006A2374" w:rsidRDefault="006A2374" w:rsidP="0093268B">
      <w:pPr>
        <w:pStyle w:val="NormalIndent"/>
        <w:numPr>
          <w:ilvl w:val="0"/>
          <w:numId w:val="22"/>
        </w:numPr>
        <w:spacing w:after="120"/>
        <w:ind w:left="1560"/>
      </w:pPr>
      <w:r w:rsidRPr="006A2374">
        <w:t>Raise a Jira for the problem.</w:t>
      </w:r>
    </w:p>
    <w:p w14:paraId="4EB98B11" w14:textId="77777777" w:rsidR="006A2374" w:rsidRPr="006A2374" w:rsidRDefault="006A2374" w:rsidP="0093268B">
      <w:pPr>
        <w:pStyle w:val="NormalIndent"/>
        <w:numPr>
          <w:ilvl w:val="0"/>
          <w:numId w:val="22"/>
        </w:numPr>
        <w:spacing w:after="120"/>
        <w:ind w:left="1560"/>
      </w:pPr>
      <w:r w:rsidRPr="006A2374">
        <w:t>Create a branch, ideally off the Master in GitHub.  Start the branch name with the Jira number.</w:t>
      </w:r>
    </w:p>
    <w:p w14:paraId="3F18EEFB" w14:textId="7BE6777D" w:rsidR="006A2374" w:rsidRPr="00032FB3" w:rsidRDefault="006A2374" w:rsidP="00032FB3">
      <w:pPr>
        <w:pStyle w:val="NormalIndent"/>
        <w:numPr>
          <w:ilvl w:val="0"/>
          <w:numId w:val="22"/>
        </w:numPr>
        <w:spacing w:after="120"/>
        <w:ind w:left="1560"/>
        <w:jc w:val="left"/>
      </w:pPr>
      <w:r w:rsidRPr="006A2374">
        <w:t>Fix the problem.</w:t>
      </w:r>
      <w:r w:rsidR="00032FB3">
        <w:t xml:space="preserve"> </w:t>
      </w:r>
      <w:r w:rsidR="00032FB3">
        <w:br/>
        <w:t xml:space="preserve">(If the issue belongs to Panel GUI then fix the issue in panel GUI project given in folder </w:t>
      </w:r>
      <w:r w:rsidR="00032FB3" w:rsidRPr="00032FB3">
        <w:rPr>
          <w:b/>
          <w:bCs/>
        </w:rPr>
        <w:t>“PanelGUI”</w:t>
      </w:r>
      <w:r w:rsidR="00032FB3">
        <w:rPr>
          <w:b/>
          <w:bCs/>
        </w:rPr>
        <w:t xml:space="preserve"> </w:t>
      </w:r>
      <w:r w:rsidR="00032FB3" w:rsidRPr="00032FB3">
        <w:t xml:space="preserve">and then compile the </w:t>
      </w:r>
      <w:r w:rsidR="005A5916">
        <w:t xml:space="preserve">PanelGUI project </w:t>
      </w:r>
      <w:r w:rsidR="00330B72">
        <w:t>using</w:t>
      </w:r>
      <w:r w:rsidR="005A5916">
        <w:t xml:space="preserve"> “Embedded wizard” </w:t>
      </w:r>
      <w:r w:rsidR="00032FB3" w:rsidRPr="00032FB3">
        <w:t>to generate the code)</w:t>
      </w:r>
      <w:r w:rsidR="00032FB3">
        <w:t>.</w:t>
      </w:r>
    </w:p>
    <w:p w14:paraId="3A94EAED" w14:textId="309C4248" w:rsidR="006A2374" w:rsidRPr="006A2374" w:rsidRDefault="006A2374" w:rsidP="0093268B">
      <w:pPr>
        <w:pStyle w:val="NormalIndent"/>
        <w:numPr>
          <w:ilvl w:val="0"/>
          <w:numId w:val="22"/>
        </w:numPr>
        <w:spacing w:after="120"/>
        <w:ind w:left="1560"/>
      </w:pPr>
      <w:r w:rsidRPr="006A2374">
        <w:lastRenderedPageBreak/>
        <w:t>Build the release version.</w:t>
      </w:r>
    </w:p>
    <w:p w14:paraId="56155818" w14:textId="0AFB3E64" w:rsidR="00EE51BD" w:rsidRDefault="00EE51BD" w:rsidP="0093268B">
      <w:pPr>
        <w:pStyle w:val="NormalIndent"/>
        <w:numPr>
          <w:ilvl w:val="0"/>
          <w:numId w:val="22"/>
        </w:numPr>
        <w:spacing w:after="120"/>
        <w:ind w:left="1560"/>
      </w:pPr>
      <w:r>
        <w:t>Commit the source code changes to the GitHub.</w:t>
      </w:r>
    </w:p>
    <w:p w14:paraId="57F29B97" w14:textId="561BCC1B" w:rsidR="00EE51BD" w:rsidRDefault="00EE51BD" w:rsidP="0093268B">
      <w:pPr>
        <w:pStyle w:val="NormalIndent"/>
        <w:numPr>
          <w:ilvl w:val="0"/>
          <w:numId w:val="22"/>
        </w:numPr>
        <w:spacing w:after="120"/>
        <w:ind w:left="1560"/>
      </w:pPr>
      <w:r>
        <w:t>Open the GitHub and copy the commit hash for the committed Jira number branch.</w:t>
      </w:r>
    </w:p>
    <w:p w14:paraId="7E055478" w14:textId="70F400DD" w:rsidR="006A2374" w:rsidRPr="006A2374" w:rsidRDefault="00EE51BD" w:rsidP="0093268B">
      <w:pPr>
        <w:pStyle w:val="NormalIndent"/>
        <w:numPr>
          <w:ilvl w:val="0"/>
          <w:numId w:val="22"/>
        </w:numPr>
        <w:spacing w:after="120"/>
        <w:ind w:left="1560"/>
      </w:pPr>
      <w:r>
        <w:t xml:space="preserve">Go to releases section on </w:t>
      </w:r>
      <w:r w:rsidRPr="006A2374">
        <w:t xml:space="preserve">GitHub </w:t>
      </w:r>
      <w:r>
        <w:t>and create a release for the build.</w:t>
      </w:r>
    </w:p>
    <w:p w14:paraId="2D867FA6" w14:textId="767146F1" w:rsidR="006A2374" w:rsidRPr="006A2374" w:rsidRDefault="00EE51BD" w:rsidP="0093268B">
      <w:pPr>
        <w:pStyle w:val="NormalIndent"/>
        <w:numPr>
          <w:ilvl w:val="0"/>
          <w:numId w:val="22"/>
        </w:numPr>
        <w:spacing w:after="120"/>
        <w:ind w:left="1560"/>
      </w:pPr>
      <w:r>
        <w:t>Attach the generated build file to the release</w:t>
      </w:r>
      <w:r w:rsidR="006A2374" w:rsidRPr="006A2374">
        <w:t xml:space="preserve"> (</w:t>
      </w:r>
      <w:r>
        <w:t>CIE_Panel.hex and CIE_Panel.dfu)</w:t>
      </w:r>
      <w:r w:rsidR="006A2374" w:rsidRPr="006A2374">
        <w:t>.</w:t>
      </w:r>
    </w:p>
    <w:p w14:paraId="1BDBC71E" w14:textId="77777777" w:rsidR="006A2374" w:rsidRPr="006A2374" w:rsidRDefault="006A2374" w:rsidP="0093268B">
      <w:pPr>
        <w:pStyle w:val="NormalIndent"/>
        <w:numPr>
          <w:ilvl w:val="0"/>
          <w:numId w:val="22"/>
        </w:numPr>
        <w:spacing w:after="120"/>
        <w:ind w:left="1560"/>
      </w:pPr>
      <w:r w:rsidRPr="006A2374">
        <w:t>Push the branch back into GitHub.</w:t>
      </w:r>
    </w:p>
    <w:p w14:paraId="59728C22" w14:textId="75BA6D56" w:rsidR="006A2374" w:rsidRPr="006A2374" w:rsidRDefault="00C52DD2" w:rsidP="0093268B">
      <w:pPr>
        <w:pStyle w:val="NormalIndent"/>
        <w:numPr>
          <w:ilvl w:val="0"/>
          <w:numId w:val="22"/>
        </w:numPr>
        <w:spacing w:after="120"/>
        <w:ind w:left="1560"/>
      </w:pPr>
      <w:r>
        <w:t xml:space="preserve">Inform </w:t>
      </w:r>
      <w:r w:rsidR="00680D9A">
        <w:t xml:space="preserve">to </w:t>
      </w:r>
      <w:r>
        <w:t>validation team that the build is ready for validation.</w:t>
      </w:r>
    </w:p>
    <w:p w14:paraId="1A76E412" w14:textId="3D43919B" w:rsidR="006A2374" w:rsidRDefault="006A2374" w:rsidP="0093268B">
      <w:pPr>
        <w:pStyle w:val="NormalIndent"/>
        <w:numPr>
          <w:ilvl w:val="0"/>
          <w:numId w:val="22"/>
        </w:numPr>
        <w:spacing w:after="120"/>
        <w:ind w:left="1560"/>
      </w:pPr>
      <w:r w:rsidRPr="006A2374">
        <w:t xml:space="preserve">After </w:t>
      </w:r>
      <w:r w:rsidR="00EE51BD">
        <w:t>Validation team</w:t>
      </w:r>
      <w:r w:rsidRPr="006A2374">
        <w:t xml:space="preserve"> has completed the testing, merge the branch onto the Master in GitHub.</w:t>
      </w:r>
    </w:p>
    <w:p w14:paraId="5D02A8E7" w14:textId="77777777" w:rsidR="0050536B" w:rsidRPr="006A2374" w:rsidRDefault="0050536B" w:rsidP="00C52DD2">
      <w:pPr>
        <w:pStyle w:val="NormalIndent"/>
        <w:spacing w:after="120"/>
        <w:ind w:left="1200"/>
      </w:pPr>
    </w:p>
    <w:p w14:paraId="6736666B" w14:textId="5D3A6CA1" w:rsidR="006A2374" w:rsidRPr="006A2374" w:rsidRDefault="006A2374" w:rsidP="0093268B">
      <w:pPr>
        <w:pStyle w:val="NormalIndent"/>
        <w:spacing w:after="120"/>
      </w:pPr>
      <w:r w:rsidRPr="006A2374">
        <w:t xml:space="preserve">The </w:t>
      </w:r>
      <w:r w:rsidR="0050536B">
        <w:t>CIE</w:t>
      </w:r>
      <w:r w:rsidRPr="006A2374">
        <w:t xml:space="preserve"> software area on the network is found at:</w:t>
      </w:r>
    </w:p>
    <w:p w14:paraId="2D0405C4" w14:textId="336B0452" w:rsidR="006A2374" w:rsidRPr="006A2374" w:rsidRDefault="006A2374" w:rsidP="0093268B">
      <w:pPr>
        <w:pStyle w:val="NormalIndent"/>
        <w:spacing w:after="120"/>
        <w:ind w:left="1440"/>
      </w:pPr>
      <w:r w:rsidRPr="00FE39BD">
        <w:rPr>
          <w:highlight w:val="yellow"/>
        </w:rPr>
        <w:t>\DWS Group\</w:t>
      </w:r>
      <w:commentRangeStart w:id="3"/>
      <w:r w:rsidRPr="00FE39BD">
        <w:rPr>
          <w:highlight w:val="yellow"/>
        </w:rPr>
        <w:t>Cygnus</w:t>
      </w:r>
      <w:commentRangeEnd w:id="3"/>
      <w:r w:rsidR="00FE39BD">
        <w:rPr>
          <w:rStyle w:val="CommentReference"/>
        </w:rPr>
        <w:commentReference w:id="3"/>
      </w:r>
      <w:r w:rsidRPr="00FE39BD">
        <w:rPr>
          <w:highlight w:val="yellow"/>
        </w:rPr>
        <w:t xml:space="preserve"> Group Sharepoint - Documents\Dev\2000 - SmartNet Controlled\Draft\SW\200</w:t>
      </w:r>
      <w:r w:rsidR="00EE51BD" w:rsidRPr="00FE39BD">
        <w:rPr>
          <w:highlight w:val="yellow"/>
        </w:rPr>
        <w:t>8</w:t>
      </w:r>
      <w:r w:rsidRPr="00FE39BD">
        <w:rPr>
          <w:highlight w:val="yellow"/>
        </w:rPr>
        <w:t xml:space="preserve">-SW-0001 </w:t>
      </w:r>
      <w:r w:rsidR="00EE51BD" w:rsidRPr="00FE39BD">
        <w:rPr>
          <w:highlight w:val="yellow"/>
        </w:rPr>
        <w:t>CIE</w:t>
      </w:r>
    </w:p>
    <w:p w14:paraId="0E5E0374" w14:textId="54B3743F" w:rsidR="006A2374" w:rsidRPr="006A2374" w:rsidRDefault="006A2374" w:rsidP="0093268B">
      <w:pPr>
        <w:pStyle w:val="NormalIndent"/>
        <w:ind w:left="0"/>
      </w:pPr>
    </w:p>
    <w:p w14:paraId="428F3F01" w14:textId="2BAF21DE" w:rsidR="006A2374" w:rsidRPr="006A2374" w:rsidRDefault="006A2374" w:rsidP="0093268B">
      <w:pPr>
        <w:pStyle w:val="NormalIndent"/>
        <w:ind w:left="0"/>
      </w:pPr>
    </w:p>
    <w:p w14:paraId="1E947EC4" w14:textId="77777777" w:rsidR="006A2374" w:rsidRPr="006A2374" w:rsidRDefault="006A2374" w:rsidP="0093268B">
      <w:pPr>
        <w:pStyle w:val="NormalIndent"/>
        <w:spacing w:after="120"/>
      </w:pPr>
    </w:p>
    <w:sectPr w:rsidR="006A2374" w:rsidRPr="006A2374" w:rsidSect="00E07FF5">
      <w:pgSz w:w="11906" w:h="16838" w:code="9"/>
      <w:pgMar w:top="2143" w:right="1134" w:bottom="1134" w:left="1134" w:header="567" w:footer="4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ilesh Thakare" w:date="2024-10-18T19:41:00Z" w:initials="NT">
    <w:p w14:paraId="35A166BF" w14:textId="77777777" w:rsidR="00FE39BD" w:rsidRDefault="00FE39BD" w:rsidP="00FE39BD">
      <w:pPr>
        <w:pStyle w:val="CommentText"/>
        <w:jc w:val="left"/>
      </w:pPr>
      <w:r>
        <w:rPr>
          <w:rStyle w:val="CommentReference"/>
        </w:rPr>
        <w:annotationRef/>
      </w:r>
      <w:r>
        <w:t>Update the correct share point path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A166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FD081D" w16cex:dateUtc="2024-10-18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A166BF" w16cid:durableId="5DFD0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635B9" w14:textId="77777777" w:rsidR="005E02AA" w:rsidRDefault="005E02AA" w:rsidP="00C91E12">
      <w:r>
        <w:separator/>
      </w:r>
    </w:p>
    <w:p w14:paraId="2377F158" w14:textId="77777777" w:rsidR="005E02AA" w:rsidRDefault="005E02AA" w:rsidP="00C91E12"/>
  </w:endnote>
  <w:endnote w:type="continuationSeparator" w:id="0">
    <w:p w14:paraId="04FC614A" w14:textId="77777777" w:rsidR="005E02AA" w:rsidRDefault="005E02AA" w:rsidP="00C91E12">
      <w:r>
        <w:continuationSeparator/>
      </w:r>
    </w:p>
    <w:p w14:paraId="612D12E5" w14:textId="77777777" w:rsidR="005E02AA" w:rsidRDefault="005E02AA" w:rsidP="00C91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F633B" w14:textId="77777777" w:rsidR="006C09D6" w:rsidRPr="000D5E94" w:rsidRDefault="00F526FF" w:rsidP="00F526FF">
    <w:pPr>
      <w:pStyle w:val="TitlePage-ReportTitle"/>
      <w:framePr w:hSpace="0" w:wrap="auto" w:vAnchor="margin" w:hAnchor="text" w:xAlign="left" w:yAlign="inline"/>
      <w:suppressOverlap w:val="0"/>
      <w:jc w:val="left"/>
      <w:rPr>
        <w:rFonts w:asciiTheme="minorHAnsi" w:hAnsiTheme="minorHAnsi"/>
        <w:color w:val="BFBFBF" w:themeColor="background1" w:themeShade="BF"/>
        <w:sz w:val="20"/>
        <w:szCs w:val="22"/>
      </w:rPr>
    </w:pPr>
    <w:r w:rsidRPr="000D5E94">
      <w:rPr>
        <w:rFonts w:asciiTheme="minorHAnsi" w:hAnsiTheme="minorHAnsi"/>
        <w:color w:val="BFBFBF" w:themeColor="background1" w:themeShade="BF"/>
        <w:sz w:val="20"/>
        <w:szCs w:val="22"/>
      </w:rPr>
      <w:t>Template ref: 100-TMP-0004-0</w:t>
    </w:r>
    <w:r w:rsidR="00A25781">
      <w:rPr>
        <w:rFonts w:asciiTheme="minorHAnsi" w:hAnsiTheme="minorHAnsi"/>
        <w:color w:val="BFBFBF" w:themeColor="background1" w:themeShade="BF"/>
        <w:sz w:val="20"/>
        <w:szCs w:val="22"/>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9AA7" w14:textId="77777777" w:rsidR="003E7298" w:rsidRPr="000D5E94" w:rsidRDefault="003E7298" w:rsidP="003E7298">
    <w:pPr>
      <w:pStyle w:val="TitlePage-ReportTitle"/>
      <w:framePr w:wrap="around"/>
      <w:jc w:val="left"/>
      <w:rPr>
        <w:rFonts w:asciiTheme="minorHAnsi" w:hAnsiTheme="minorHAnsi"/>
        <w:color w:val="BFBFBF" w:themeColor="background1" w:themeShade="BF"/>
        <w:sz w:val="20"/>
        <w:szCs w:val="22"/>
      </w:rPr>
    </w:pPr>
    <w:r w:rsidRPr="000D5E94">
      <w:rPr>
        <w:rFonts w:asciiTheme="minorHAnsi" w:hAnsiTheme="minorHAnsi"/>
        <w:color w:val="BFBFBF" w:themeColor="background1" w:themeShade="BF"/>
        <w:sz w:val="20"/>
        <w:szCs w:val="22"/>
      </w:rPr>
      <w:t>Template ref: 100-TMP-0004-0</w:t>
    </w:r>
    <w:r w:rsidR="00F31AD8">
      <w:rPr>
        <w:rFonts w:asciiTheme="minorHAnsi" w:hAnsiTheme="minorHAnsi"/>
        <w:color w:val="BFBFBF" w:themeColor="background1" w:themeShade="BF"/>
        <w:sz w:val="20"/>
        <w:szCs w:val="22"/>
      </w:rPr>
      <w:t>2</w:t>
    </w:r>
    <w:r w:rsidR="005F17CD">
      <w:rPr>
        <w:rFonts w:asciiTheme="minorHAnsi" w:hAnsiTheme="minorHAnsi"/>
        <w:color w:val="BFBFBF" w:themeColor="background1" w:themeShade="BF"/>
        <w:sz w:val="20"/>
        <w:szCs w:val="22"/>
      </w:rPr>
      <w:t>.</w:t>
    </w:r>
    <w:r w:rsidR="00A25781">
      <w:rPr>
        <w:rFonts w:asciiTheme="minorHAnsi" w:hAnsiTheme="minorHAnsi"/>
        <w:color w:val="BFBFBF" w:themeColor="background1" w:themeShade="BF"/>
        <w:sz w:val="20"/>
        <w:szCs w:val="22"/>
      </w:rPr>
      <w:t>2</w:t>
    </w:r>
  </w:p>
  <w:p w14:paraId="26A8CE9D" w14:textId="77777777" w:rsidR="00687EF4" w:rsidRPr="00833EDD" w:rsidRDefault="00687EF4" w:rsidP="00C91E12">
    <w:pPr>
      <w:pStyle w:val="FirstPageFooter"/>
    </w:pPr>
    <w:r w:rsidRPr="00833EDD">
      <w:rPr>
        <w:color w:val="C0C0C0"/>
      </w:rPr>
      <w:tab/>
    </w:r>
    <w:r w:rsidR="008B6FD9">
      <w:rPr>
        <w:noProof/>
        <w:lang w:eastAsia="en-GB"/>
      </w:rPr>
      <w:drawing>
        <wp:anchor distT="0" distB="0" distL="114300" distR="114300" simplePos="0" relativeHeight="251656704" behindDoc="0" locked="0" layoutInCell="1" allowOverlap="1" wp14:anchorId="4C01AB88" wp14:editId="771E6615">
          <wp:simplePos x="0" y="0"/>
          <wp:positionH relativeFrom="column">
            <wp:posOffset>2646045</wp:posOffset>
          </wp:positionH>
          <wp:positionV relativeFrom="paragraph">
            <wp:posOffset>3857625</wp:posOffset>
          </wp:positionV>
          <wp:extent cx="1058545" cy="115570"/>
          <wp:effectExtent l="0" t="0" r="0" b="0"/>
          <wp:wrapNone/>
          <wp:docPr id="5" name="Picture 5"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SO 9001 -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115570"/>
                  </a:xfrm>
                  <a:prstGeom prst="rect">
                    <a:avLst/>
                  </a:prstGeom>
                  <a:noFill/>
                </pic:spPr>
              </pic:pic>
            </a:graphicData>
          </a:graphic>
          <wp14:sizeRelH relativeFrom="page">
            <wp14:pctWidth>0</wp14:pctWidth>
          </wp14:sizeRelH>
          <wp14:sizeRelV relativeFrom="page">
            <wp14:pctHeight>0</wp14:pctHeight>
          </wp14:sizeRelV>
        </wp:anchor>
      </w:drawing>
    </w:r>
    <w:r w:rsidR="008B6FD9">
      <w:rPr>
        <w:noProof/>
        <w:lang w:eastAsia="en-GB"/>
      </w:rPr>
      <w:drawing>
        <wp:anchor distT="0" distB="0" distL="114300" distR="114300" simplePos="0" relativeHeight="251655680" behindDoc="0" locked="0" layoutInCell="1" allowOverlap="1" wp14:anchorId="643F2020" wp14:editId="64C04610">
          <wp:simplePos x="0" y="0"/>
          <wp:positionH relativeFrom="column">
            <wp:posOffset>2646045</wp:posOffset>
          </wp:positionH>
          <wp:positionV relativeFrom="paragraph">
            <wp:posOffset>3857625</wp:posOffset>
          </wp:positionV>
          <wp:extent cx="1058545" cy="115570"/>
          <wp:effectExtent l="0" t="0" r="0" b="0"/>
          <wp:wrapNone/>
          <wp:docPr id="6" name="Picture 6"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SO 9001 -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115570"/>
                  </a:xfrm>
                  <a:prstGeom prst="rect">
                    <a:avLst/>
                  </a:prstGeom>
                  <a:noFill/>
                </pic:spPr>
              </pic:pic>
            </a:graphicData>
          </a:graphic>
          <wp14:sizeRelH relativeFrom="page">
            <wp14:pctWidth>0</wp14:pctWidth>
          </wp14:sizeRelH>
          <wp14:sizeRelV relativeFrom="page">
            <wp14:pctHeight>0</wp14:pctHeight>
          </wp14:sizeRelV>
        </wp:anchor>
      </w:drawing>
    </w:r>
    <w:r w:rsidR="008B6FD9">
      <w:rPr>
        <w:noProof/>
        <w:lang w:eastAsia="en-GB"/>
      </w:rPr>
      <w:drawing>
        <wp:anchor distT="0" distB="0" distL="114300" distR="114300" simplePos="0" relativeHeight="251654656" behindDoc="0" locked="0" layoutInCell="1" allowOverlap="1" wp14:anchorId="3F4CB6DE" wp14:editId="7D10416E">
          <wp:simplePos x="0" y="0"/>
          <wp:positionH relativeFrom="column">
            <wp:posOffset>2646045</wp:posOffset>
          </wp:positionH>
          <wp:positionV relativeFrom="paragraph">
            <wp:posOffset>3857625</wp:posOffset>
          </wp:positionV>
          <wp:extent cx="1058545" cy="115570"/>
          <wp:effectExtent l="0" t="0" r="0" b="0"/>
          <wp:wrapNone/>
          <wp:docPr id="8" name="Picture 8" descr="ISO 9001 -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SO 9001 -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115570"/>
                  </a:xfrm>
                  <a:prstGeom prst="rect">
                    <a:avLst/>
                  </a:prstGeom>
                  <a:noFill/>
                </pic:spPr>
              </pic:pic>
            </a:graphicData>
          </a:graphic>
          <wp14:sizeRelH relativeFrom="page">
            <wp14:pctWidth>0</wp14:pctWidth>
          </wp14:sizeRelH>
          <wp14:sizeRelV relativeFrom="page">
            <wp14:pctHeight>0</wp14:pctHeight>
          </wp14:sizeRelV>
        </wp:anchor>
      </w:drawing>
    </w:r>
    <w:r w:rsidRPr="00833ED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0CC6C" w14:textId="77777777" w:rsidR="005E02AA" w:rsidRDefault="005E02AA" w:rsidP="00C91E12">
      <w:r>
        <w:separator/>
      </w:r>
    </w:p>
    <w:p w14:paraId="495F339D" w14:textId="77777777" w:rsidR="005E02AA" w:rsidRDefault="005E02AA" w:rsidP="00C91E12"/>
  </w:footnote>
  <w:footnote w:type="continuationSeparator" w:id="0">
    <w:p w14:paraId="4CE366E0" w14:textId="77777777" w:rsidR="005E02AA" w:rsidRDefault="005E02AA" w:rsidP="00C91E12">
      <w:r>
        <w:continuationSeparator/>
      </w:r>
    </w:p>
    <w:p w14:paraId="4AEE90BE" w14:textId="77777777" w:rsidR="005E02AA" w:rsidRDefault="005E02AA" w:rsidP="00C91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6" w:type="dxa"/>
      <w:tblInd w:w="-572" w:type="dxa"/>
      <w:tblLook w:val="04A0" w:firstRow="1" w:lastRow="0" w:firstColumn="1" w:lastColumn="0" w:noHBand="0" w:noVBand="1"/>
    </w:tblPr>
    <w:tblGrid>
      <w:gridCol w:w="3119"/>
      <w:gridCol w:w="3402"/>
      <w:gridCol w:w="1984"/>
      <w:gridCol w:w="1701"/>
    </w:tblGrid>
    <w:tr w:rsidR="00C544A5" w:rsidRPr="00B4148A" w14:paraId="4B2AD5E8" w14:textId="77777777" w:rsidTr="00B21207">
      <w:trPr>
        <w:trHeight w:val="260"/>
      </w:trPr>
      <w:tc>
        <w:tcPr>
          <w:tcW w:w="3119" w:type="dxa"/>
          <w:vMerge w:val="restart"/>
          <w:vAlign w:val="bottom"/>
        </w:tcPr>
        <w:p w14:paraId="33BE061D" w14:textId="77777777" w:rsidR="00384140" w:rsidRDefault="003E3BC9" w:rsidP="007B1CB4">
          <w:pPr>
            <w:pStyle w:val="Header"/>
          </w:pPr>
          <w:r>
            <w:rPr>
              <w:noProof/>
            </w:rPr>
            <w:drawing>
              <wp:inline distT="0" distB="0" distL="0" distR="0" wp14:anchorId="72907011" wp14:editId="2A282AB2">
                <wp:extent cx="1733550" cy="37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376555"/>
                        </a:xfrm>
                        <a:prstGeom prst="rect">
                          <a:avLst/>
                        </a:prstGeom>
                        <a:noFill/>
                        <a:ln>
                          <a:noFill/>
                        </a:ln>
                      </pic:spPr>
                    </pic:pic>
                  </a:graphicData>
                </a:graphic>
              </wp:inline>
            </w:drawing>
          </w:r>
        </w:p>
        <w:p w14:paraId="1BFD5F54" w14:textId="77777777" w:rsidR="00B21207" w:rsidRPr="00B4148A" w:rsidRDefault="00B21207" w:rsidP="007B1CB4">
          <w:pPr>
            <w:pStyle w:val="Header"/>
          </w:pPr>
        </w:p>
      </w:tc>
      <w:tc>
        <w:tcPr>
          <w:tcW w:w="3402" w:type="dxa"/>
          <w:vMerge w:val="restart"/>
        </w:tcPr>
        <w:p w14:paraId="623ED65B" w14:textId="77777777" w:rsidR="00384140" w:rsidRPr="00B4148A" w:rsidRDefault="00384140" w:rsidP="007B1CB4">
          <w:pPr>
            <w:pStyle w:val="Header"/>
          </w:pPr>
        </w:p>
      </w:tc>
      <w:tc>
        <w:tcPr>
          <w:tcW w:w="1984" w:type="dxa"/>
        </w:tcPr>
        <w:p w14:paraId="1FB24DC8" w14:textId="77777777" w:rsidR="00384140" w:rsidRPr="007B1CB4" w:rsidRDefault="00384140" w:rsidP="007B1CB4">
          <w:pPr>
            <w:pStyle w:val="Header"/>
            <w:jc w:val="right"/>
            <w:rPr>
              <w:b w:val="0"/>
              <w:bCs/>
              <w:sz w:val="18"/>
              <w:szCs w:val="20"/>
            </w:rPr>
          </w:pPr>
          <w:r w:rsidRPr="007B1CB4">
            <w:rPr>
              <w:b w:val="0"/>
              <w:bCs/>
              <w:sz w:val="18"/>
              <w:szCs w:val="20"/>
            </w:rPr>
            <w:t>document number</w:t>
          </w:r>
        </w:p>
      </w:tc>
      <w:tc>
        <w:tcPr>
          <w:tcW w:w="1701" w:type="dxa"/>
        </w:tcPr>
        <w:p w14:paraId="165EBAA4" w14:textId="6FD438CB" w:rsidR="00384140" w:rsidRPr="007B1CB4" w:rsidRDefault="00E24539" w:rsidP="007B1CB4">
          <w:pPr>
            <w:pStyle w:val="Header"/>
            <w:jc w:val="left"/>
            <w:rPr>
              <w:b w:val="0"/>
              <w:bCs/>
              <w:sz w:val="18"/>
              <w:szCs w:val="20"/>
            </w:rPr>
          </w:pPr>
          <w:r>
            <w:rPr>
              <w:b w:val="0"/>
              <w:bCs/>
              <w:sz w:val="18"/>
              <w:szCs w:val="20"/>
            </w:rPr>
            <w:t>200</w:t>
          </w:r>
          <w:r w:rsidR="00912973">
            <w:rPr>
              <w:b w:val="0"/>
              <w:bCs/>
              <w:sz w:val="18"/>
              <w:szCs w:val="20"/>
            </w:rPr>
            <w:t>8</w:t>
          </w:r>
          <w:r>
            <w:rPr>
              <w:b w:val="0"/>
              <w:bCs/>
              <w:sz w:val="18"/>
              <w:szCs w:val="20"/>
            </w:rPr>
            <w:t>-PRO-0001</w:t>
          </w:r>
        </w:p>
      </w:tc>
    </w:tr>
    <w:tr w:rsidR="00C544A5" w:rsidRPr="00B4148A" w14:paraId="202A34E6" w14:textId="77777777" w:rsidTr="00B21207">
      <w:trPr>
        <w:trHeight w:val="247"/>
      </w:trPr>
      <w:tc>
        <w:tcPr>
          <w:tcW w:w="3119" w:type="dxa"/>
          <w:vMerge/>
        </w:tcPr>
        <w:p w14:paraId="455D0531" w14:textId="77777777" w:rsidR="00384140" w:rsidRPr="00B4148A" w:rsidRDefault="00384140" w:rsidP="007B1CB4">
          <w:pPr>
            <w:pStyle w:val="Header"/>
          </w:pPr>
        </w:p>
      </w:tc>
      <w:tc>
        <w:tcPr>
          <w:tcW w:w="3402" w:type="dxa"/>
          <w:vMerge/>
        </w:tcPr>
        <w:p w14:paraId="1C9CEF76" w14:textId="77777777" w:rsidR="00384140" w:rsidRPr="00B4148A" w:rsidRDefault="00384140" w:rsidP="007B1CB4">
          <w:pPr>
            <w:pStyle w:val="Header"/>
          </w:pPr>
        </w:p>
      </w:tc>
      <w:tc>
        <w:tcPr>
          <w:tcW w:w="1984" w:type="dxa"/>
        </w:tcPr>
        <w:p w14:paraId="4B9B405B" w14:textId="77777777" w:rsidR="00384140" w:rsidRPr="007B1CB4" w:rsidRDefault="00384140" w:rsidP="007B1CB4">
          <w:pPr>
            <w:pStyle w:val="Header"/>
            <w:jc w:val="right"/>
            <w:rPr>
              <w:b w:val="0"/>
              <w:bCs/>
              <w:sz w:val="18"/>
              <w:szCs w:val="20"/>
            </w:rPr>
          </w:pPr>
          <w:r w:rsidRPr="007B1CB4">
            <w:rPr>
              <w:b w:val="0"/>
              <w:bCs/>
              <w:sz w:val="18"/>
              <w:szCs w:val="20"/>
            </w:rPr>
            <w:t>revision</w:t>
          </w:r>
        </w:p>
      </w:tc>
      <w:tc>
        <w:tcPr>
          <w:tcW w:w="1701" w:type="dxa"/>
        </w:tcPr>
        <w:p w14:paraId="1E00CFA2" w14:textId="1AC672FD" w:rsidR="00384140" w:rsidRPr="007B1CB4" w:rsidRDefault="00384140" w:rsidP="007B1CB4">
          <w:pPr>
            <w:pStyle w:val="Header"/>
            <w:jc w:val="left"/>
            <w:rPr>
              <w:b w:val="0"/>
              <w:bCs/>
              <w:sz w:val="18"/>
              <w:szCs w:val="20"/>
            </w:rPr>
          </w:pPr>
          <w:r w:rsidRPr="007B1CB4">
            <w:rPr>
              <w:b w:val="0"/>
              <w:bCs/>
              <w:sz w:val="18"/>
              <w:szCs w:val="20"/>
            </w:rPr>
            <w:t>0</w:t>
          </w:r>
          <w:r w:rsidR="001E6F95">
            <w:rPr>
              <w:b w:val="0"/>
              <w:bCs/>
              <w:sz w:val="18"/>
              <w:szCs w:val="20"/>
            </w:rPr>
            <w:t>1</w:t>
          </w:r>
        </w:p>
      </w:tc>
    </w:tr>
    <w:tr w:rsidR="00C544A5" w:rsidRPr="00B4148A" w14:paraId="51220152" w14:textId="77777777" w:rsidTr="00B21207">
      <w:trPr>
        <w:trHeight w:val="260"/>
      </w:trPr>
      <w:tc>
        <w:tcPr>
          <w:tcW w:w="3119" w:type="dxa"/>
          <w:vMerge/>
        </w:tcPr>
        <w:p w14:paraId="0E3C1421" w14:textId="77777777" w:rsidR="00384140" w:rsidRPr="00B4148A" w:rsidRDefault="00384140" w:rsidP="007B1CB4">
          <w:pPr>
            <w:pStyle w:val="Header"/>
          </w:pPr>
        </w:p>
      </w:tc>
      <w:tc>
        <w:tcPr>
          <w:tcW w:w="3402" w:type="dxa"/>
          <w:vMerge/>
        </w:tcPr>
        <w:p w14:paraId="31DCEEC9" w14:textId="77777777" w:rsidR="00384140" w:rsidRPr="00B4148A" w:rsidRDefault="00384140" w:rsidP="007B1CB4">
          <w:pPr>
            <w:pStyle w:val="Header"/>
          </w:pPr>
        </w:p>
      </w:tc>
      <w:tc>
        <w:tcPr>
          <w:tcW w:w="1984" w:type="dxa"/>
        </w:tcPr>
        <w:p w14:paraId="03C162B9" w14:textId="77777777" w:rsidR="00384140" w:rsidRPr="007B1CB4" w:rsidRDefault="00384140" w:rsidP="007B1CB4">
          <w:pPr>
            <w:pStyle w:val="Header"/>
            <w:jc w:val="right"/>
            <w:rPr>
              <w:b w:val="0"/>
              <w:bCs/>
              <w:sz w:val="18"/>
              <w:szCs w:val="20"/>
            </w:rPr>
          </w:pPr>
          <w:r w:rsidRPr="007B1CB4">
            <w:rPr>
              <w:b w:val="0"/>
              <w:bCs/>
              <w:sz w:val="18"/>
              <w:szCs w:val="20"/>
            </w:rPr>
            <w:t>date approved</w:t>
          </w:r>
        </w:p>
      </w:tc>
      <w:tc>
        <w:tcPr>
          <w:tcW w:w="1701" w:type="dxa"/>
        </w:tcPr>
        <w:p w14:paraId="2CF5148C" w14:textId="77777777" w:rsidR="00384140" w:rsidRPr="007B1CB4" w:rsidRDefault="00384140" w:rsidP="007B1CB4">
          <w:pPr>
            <w:pStyle w:val="Header"/>
            <w:jc w:val="left"/>
            <w:rPr>
              <w:b w:val="0"/>
              <w:bCs/>
              <w:sz w:val="18"/>
              <w:szCs w:val="20"/>
            </w:rPr>
          </w:pPr>
        </w:p>
      </w:tc>
    </w:tr>
    <w:tr w:rsidR="00C544A5" w:rsidRPr="00B4148A" w14:paraId="0418BBEA" w14:textId="77777777" w:rsidTr="00B21207">
      <w:trPr>
        <w:trHeight w:val="247"/>
      </w:trPr>
      <w:tc>
        <w:tcPr>
          <w:tcW w:w="3119" w:type="dxa"/>
          <w:vMerge/>
        </w:tcPr>
        <w:p w14:paraId="2099850D" w14:textId="77777777" w:rsidR="00384140" w:rsidRPr="00B4148A" w:rsidRDefault="00384140" w:rsidP="007B1CB4">
          <w:pPr>
            <w:pStyle w:val="Header"/>
          </w:pPr>
        </w:p>
      </w:tc>
      <w:tc>
        <w:tcPr>
          <w:tcW w:w="3402" w:type="dxa"/>
          <w:vMerge/>
        </w:tcPr>
        <w:p w14:paraId="3C920A88" w14:textId="77777777" w:rsidR="00384140" w:rsidRPr="00B4148A" w:rsidRDefault="00384140" w:rsidP="007B1CB4">
          <w:pPr>
            <w:pStyle w:val="Header"/>
          </w:pPr>
        </w:p>
      </w:tc>
      <w:tc>
        <w:tcPr>
          <w:tcW w:w="1984" w:type="dxa"/>
        </w:tcPr>
        <w:p w14:paraId="49AACFD5" w14:textId="77777777" w:rsidR="00384140" w:rsidRPr="007B1CB4" w:rsidRDefault="00384140" w:rsidP="007B1CB4">
          <w:pPr>
            <w:pStyle w:val="Header"/>
            <w:jc w:val="right"/>
            <w:rPr>
              <w:b w:val="0"/>
              <w:bCs/>
              <w:sz w:val="18"/>
              <w:szCs w:val="20"/>
            </w:rPr>
          </w:pPr>
          <w:r w:rsidRPr="007B1CB4">
            <w:rPr>
              <w:b w:val="0"/>
              <w:bCs/>
              <w:sz w:val="18"/>
              <w:szCs w:val="20"/>
            </w:rPr>
            <w:t>page</w:t>
          </w:r>
        </w:p>
      </w:tc>
      <w:tc>
        <w:tcPr>
          <w:tcW w:w="1701" w:type="dxa"/>
        </w:tcPr>
        <w:p w14:paraId="38F402B5" w14:textId="77777777" w:rsidR="00384140" w:rsidRPr="007B1CB4" w:rsidRDefault="00384140" w:rsidP="007B1CB4">
          <w:pPr>
            <w:pStyle w:val="Header"/>
            <w:jc w:val="left"/>
            <w:rPr>
              <w:b w:val="0"/>
              <w:bCs/>
              <w:sz w:val="18"/>
              <w:szCs w:val="20"/>
            </w:rPr>
          </w:pPr>
          <w:r w:rsidRPr="007B1CB4">
            <w:rPr>
              <w:b w:val="0"/>
              <w:bCs/>
              <w:sz w:val="18"/>
              <w:szCs w:val="20"/>
            </w:rPr>
            <w:fldChar w:fldCharType="begin"/>
          </w:r>
          <w:r w:rsidRPr="007B1CB4">
            <w:rPr>
              <w:b w:val="0"/>
              <w:bCs/>
              <w:sz w:val="18"/>
              <w:szCs w:val="20"/>
            </w:rPr>
            <w:instrText xml:space="preserve"> PAGE </w:instrText>
          </w:r>
          <w:r w:rsidRPr="007B1CB4">
            <w:rPr>
              <w:b w:val="0"/>
              <w:bCs/>
              <w:sz w:val="18"/>
              <w:szCs w:val="20"/>
            </w:rPr>
            <w:fldChar w:fldCharType="separate"/>
          </w:r>
          <w:r w:rsidRPr="007B1CB4">
            <w:rPr>
              <w:b w:val="0"/>
              <w:bCs/>
              <w:sz w:val="18"/>
              <w:szCs w:val="20"/>
            </w:rPr>
            <w:t>1</w:t>
          </w:r>
          <w:r w:rsidRPr="007B1CB4">
            <w:rPr>
              <w:b w:val="0"/>
              <w:bCs/>
              <w:sz w:val="18"/>
              <w:szCs w:val="20"/>
            </w:rPr>
            <w:fldChar w:fldCharType="end"/>
          </w:r>
          <w:r w:rsidRPr="007B1CB4">
            <w:rPr>
              <w:b w:val="0"/>
              <w:bCs/>
              <w:sz w:val="18"/>
              <w:szCs w:val="20"/>
            </w:rPr>
            <w:t xml:space="preserve"> of </w:t>
          </w:r>
          <w:r w:rsidRPr="007B1CB4">
            <w:rPr>
              <w:b w:val="0"/>
              <w:bCs/>
              <w:sz w:val="18"/>
              <w:szCs w:val="20"/>
            </w:rPr>
            <w:fldChar w:fldCharType="begin"/>
          </w:r>
          <w:r w:rsidRPr="007B1CB4">
            <w:rPr>
              <w:b w:val="0"/>
              <w:bCs/>
              <w:sz w:val="18"/>
              <w:szCs w:val="20"/>
            </w:rPr>
            <w:instrText xml:space="preserve"> NUMPAGES  </w:instrText>
          </w:r>
          <w:r w:rsidRPr="007B1CB4">
            <w:rPr>
              <w:b w:val="0"/>
              <w:bCs/>
              <w:sz w:val="18"/>
              <w:szCs w:val="20"/>
            </w:rPr>
            <w:fldChar w:fldCharType="separate"/>
          </w:r>
          <w:r w:rsidRPr="007B1CB4">
            <w:rPr>
              <w:b w:val="0"/>
              <w:bCs/>
              <w:sz w:val="18"/>
              <w:szCs w:val="20"/>
            </w:rPr>
            <w:t>3</w:t>
          </w:r>
          <w:r w:rsidRPr="007B1CB4">
            <w:rPr>
              <w:b w:val="0"/>
              <w:bCs/>
              <w:sz w:val="18"/>
              <w:szCs w:val="20"/>
            </w:rPr>
            <w:fldChar w:fldCharType="end"/>
          </w:r>
        </w:p>
      </w:tc>
    </w:tr>
    <w:tr w:rsidR="00863188" w:rsidRPr="00B4148A" w14:paraId="10C0B116" w14:textId="77777777" w:rsidTr="00C544A5">
      <w:trPr>
        <w:trHeight w:val="132"/>
      </w:trPr>
      <w:tc>
        <w:tcPr>
          <w:tcW w:w="10206" w:type="dxa"/>
          <w:gridSpan w:val="4"/>
        </w:tcPr>
        <w:p w14:paraId="43EDB189" w14:textId="64792CDB" w:rsidR="00863188" w:rsidRPr="003601CC" w:rsidRDefault="00912973" w:rsidP="007B1CB4">
          <w:pPr>
            <w:pStyle w:val="Header"/>
          </w:pPr>
          <w:r>
            <w:t>CIE</w:t>
          </w:r>
          <w:r w:rsidR="00E24539" w:rsidRPr="00E24539">
            <w:t xml:space="preserve"> Software Build Instruction</w:t>
          </w:r>
        </w:p>
      </w:tc>
    </w:tr>
  </w:tbl>
  <w:p w14:paraId="4B564413" w14:textId="77777777" w:rsidR="00D9096E" w:rsidRDefault="00D9096E" w:rsidP="007B1CB4">
    <w:pPr>
      <w:pStyle w:val="Header"/>
    </w:pPr>
  </w:p>
  <w:p w14:paraId="477E77C0" w14:textId="77777777" w:rsidR="00687EF4" w:rsidRPr="00D9096E" w:rsidRDefault="008B6FD9" w:rsidP="007B1CB4">
    <w:pPr>
      <w:pStyle w:val="Header"/>
    </w:pPr>
    <w:r>
      <w:rPr>
        <w:noProof/>
        <w:lang w:eastAsia="en-GB"/>
      </w:rPr>
      <mc:AlternateContent>
        <mc:Choice Requires="wps">
          <w:drawing>
            <wp:anchor distT="0" distB="0" distL="114300" distR="114300" simplePos="0" relativeHeight="251663872" behindDoc="0" locked="0" layoutInCell="1" allowOverlap="1" wp14:anchorId="61FAC581" wp14:editId="6C77D3B5">
              <wp:simplePos x="0" y="0"/>
              <wp:positionH relativeFrom="column">
                <wp:posOffset>4004310</wp:posOffset>
              </wp:positionH>
              <wp:positionV relativeFrom="paragraph">
                <wp:posOffset>349250</wp:posOffset>
              </wp:positionV>
              <wp:extent cx="1295400" cy="4381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438150"/>
                      </a:xfrm>
                      <a:prstGeom prst="rect">
                        <a:avLst/>
                      </a:prstGeom>
                      <a:solidFill>
                        <a:sysClr val="window" lastClr="FFFFFF"/>
                      </a:solidFill>
                      <a:ln w="6350">
                        <a:noFill/>
                      </a:ln>
                      <a:effectLst/>
                    </wps:spPr>
                    <wps:txbx>
                      <w:txbxContent>
                        <w:p w14:paraId="73AB108B" w14:textId="77777777" w:rsidR="00D9096E" w:rsidRDefault="00D9096E" w:rsidP="00C91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AC581" id="_x0000_t202" coordsize="21600,21600" o:spt="202" path="m,l,21600r21600,l21600,xe">
              <v:stroke joinstyle="miter"/>
              <v:path gradientshapeok="t" o:connecttype="rect"/>
            </v:shapetype>
            <v:shape id="Text Box 2" o:spid="_x0000_s1026" type="#_x0000_t202" style="position:absolute;left:0;text-align:left;margin-left:315.3pt;margin-top:27.5pt;width:102pt;height:3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" fillcolor="window" stroked="f" strokeweight=".5pt">
              <v:textbox>
                <w:txbxContent>
                  <w:p w14:paraId="73AB108B" w14:textId="77777777" w:rsidR="00D9096E" w:rsidRDefault="00D9096E" w:rsidP="00C91E12"/>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D20160"/>
    <w:multiLevelType w:val="multilevel"/>
    <w:tmpl w:val="8BCC8C20"/>
    <w:numStyleLink w:val="HOLDRecord"/>
  </w:abstractNum>
  <w:abstractNum w:abstractNumId="11" w15:restartNumberingAfterBreak="0">
    <w:nsid w:val="14B47C46"/>
    <w:multiLevelType w:val="multilevel"/>
    <w:tmpl w:val="DECCB48C"/>
    <w:lvl w:ilvl="0">
      <w:start w:val="1"/>
      <w:numFmt w:val="decimal"/>
      <w:pStyle w:val="Heading1"/>
      <w:lvlText w:val="%1"/>
      <w:lvlJc w:val="left"/>
      <w:pPr>
        <w:tabs>
          <w:tab w:val="num" w:pos="794"/>
        </w:tabs>
        <w:ind w:left="794" w:hanging="794"/>
      </w:pPr>
      <w:rPr>
        <w:rFonts w:hint="default"/>
        <w:b/>
        <w:i w:val="0"/>
        <w:color w:val="4472C4" w:themeColor="accent1"/>
        <w:sz w:val="22"/>
        <w:szCs w:val="22"/>
      </w:rPr>
    </w:lvl>
    <w:lvl w:ilvl="1">
      <w:start w:val="1"/>
      <w:numFmt w:val="decimal"/>
      <w:pStyle w:val="Heading2"/>
      <w:lvlText w:val="%1.%2"/>
      <w:lvlJc w:val="left"/>
      <w:pPr>
        <w:tabs>
          <w:tab w:val="num" w:pos="794"/>
        </w:tabs>
        <w:ind w:left="794" w:hanging="794"/>
      </w:pPr>
      <w:rPr>
        <w:rFonts w:hint="default"/>
        <w:color w:val="595959"/>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2" w15:restartNumberingAfterBreak="0">
    <w:nsid w:val="249A6056"/>
    <w:multiLevelType w:val="hybridMultilevel"/>
    <w:tmpl w:val="38CC75F6"/>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13" w15:restartNumberingAfterBreak="0">
    <w:nsid w:val="24CF52EF"/>
    <w:multiLevelType w:val="hybridMultilevel"/>
    <w:tmpl w:val="0A5EFC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3B1295"/>
    <w:multiLevelType w:val="multilevel"/>
    <w:tmpl w:val="8BCC8C20"/>
    <w:styleLink w:val="HOLDRecord"/>
    <w:lvl w:ilvl="0">
      <w:start w:val="1"/>
      <w:numFmt w:val="decimalZero"/>
      <w:suff w:val="nothing"/>
      <w:lvlText w:val="HOLD %1"/>
      <w:lvlJc w:val="left"/>
      <w:pPr>
        <w:ind w:left="0" w:firstLine="0"/>
      </w:pPr>
      <w:rPr>
        <w:rFonts w:hint="default"/>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szCs w:val="22"/>
      </w:rPr>
    </w:lvl>
    <w:lvl w:ilvl="4">
      <w:start w:val="1"/>
      <w:numFmt w:val="none"/>
      <w:lvlText w:val=""/>
      <w:lvlJc w:val="left"/>
      <w:pPr>
        <w:tabs>
          <w:tab w:val="num" w:pos="1800"/>
        </w:tabs>
        <w:ind w:left="1800" w:hanging="360"/>
      </w:pPr>
      <w:rPr>
        <w:rFonts w:hint="default"/>
        <w:szCs w:val="22"/>
      </w:rPr>
    </w:lvl>
    <w:lvl w:ilvl="5">
      <w:start w:val="1"/>
      <w:numFmt w:val="none"/>
      <w:lvlText w:val=""/>
      <w:lvlJc w:val="left"/>
      <w:pPr>
        <w:tabs>
          <w:tab w:val="num" w:pos="2160"/>
        </w:tabs>
        <w:ind w:left="2160" w:hanging="360"/>
      </w:pPr>
      <w:rPr>
        <w:rFonts w:hint="default"/>
        <w:szCs w:val="22"/>
      </w:rPr>
    </w:lvl>
    <w:lvl w:ilvl="6">
      <w:start w:val="1"/>
      <w:numFmt w:val="none"/>
      <w:lvlText w:val=""/>
      <w:lvlJc w:val="left"/>
      <w:pPr>
        <w:tabs>
          <w:tab w:val="num" w:pos="2520"/>
        </w:tabs>
        <w:ind w:left="2520" w:hanging="360"/>
      </w:pPr>
      <w:rPr>
        <w:rFonts w:hint="default"/>
        <w:szCs w:val="22"/>
      </w:rPr>
    </w:lvl>
    <w:lvl w:ilvl="7">
      <w:start w:val="1"/>
      <w:numFmt w:val="none"/>
      <w:lvlText w:val=""/>
      <w:lvlJc w:val="left"/>
      <w:pPr>
        <w:tabs>
          <w:tab w:val="num" w:pos="2880"/>
        </w:tabs>
        <w:ind w:left="2880" w:hanging="360"/>
      </w:pPr>
      <w:rPr>
        <w:rFonts w:hint="default"/>
        <w:szCs w:val="22"/>
      </w:rPr>
    </w:lvl>
    <w:lvl w:ilvl="8">
      <w:start w:val="1"/>
      <w:numFmt w:val="none"/>
      <w:lvlText w:val=""/>
      <w:lvlJc w:val="left"/>
      <w:pPr>
        <w:tabs>
          <w:tab w:val="num" w:pos="3240"/>
        </w:tabs>
        <w:ind w:left="3240" w:hanging="360"/>
      </w:pPr>
      <w:rPr>
        <w:rFonts w:hint="default"/>
        <w:szCs w:val="22"/>
      </w:rPr>
    </w:lvl>
  </w:abstractNum>
  <w:abstractNum w:abstractNumId="15" w15:restartNumberingAfterBreak="0">
    <w:nsid w:val="42434329"/>
    <w:multiLevelType w:val="multilevel"/>
    <w:tmpl w:val="E0A25E24"/>
    <w:numStyleLink w:val="List-Numbers"/>
  </w:abstractNum>
  <w:abstractNum w:abstractNumId="16" w15:restartNumberingAfterBreak="0">
    <w:nsid w:val="4A4040A0"/>
    <w:multiLevelType w:val="hybridMultilevel"/>
    <w:tmpl w:val="5456FC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97649"/>
    <w:multiLevelType w:val="multilevel"/>
    <w:tmpl w:val="E0A25E24"/>
    <w:styleLink w:val="List-Numbers"/>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1247"/>
        </w:tabs>
        <w:ind w:left="1247" w:hanging="453"/>
      </w:pPr>
      <w:rPr>
        <w:rFonts w:hint="default"/>
      </w:rPr>
    </w:lvl>
    <w:lvl w:ilvl="2">
      <w:start w:val="1"/>
      <w:numFmt w:val="lowerLetter"/>
      <w:lvlText w:val="%3)"/>
      <w:lvlJc w:val="left"/>
      <w:pPr>
        <w:tabs>
          <w:tab w:val="num" w:pos="1893"/>
        </w:tabs>
        <w:ind w:left="1893" w:hanging="453"/>
      </w:pPr>
      <w:rPr>
        <w:rFonts w:hint="default"/>
      </w:rPr>
    </w:lvl>
    <w:lvl w:ilvl="3">
      <w:start w:val="1"/>
      <w:numFmt w:val="lowerRoman"/>
      <w:lvlText w:val="%4)"/>
      <w:lvlJc w:val="left"/>
      <w:pPr>
        <w:tabs>
          <w:tab w:val="num" w:pos="2539"/>
        </w:tabs>
        <w:ind w:left="2539" w:hanging="453"/>
      </w:pPr>
      <w:rPr>
        <w:rFonts w:hint="default"/>
        <w:szCs w:val="22"/>
      </w:rPr>
    </w:lvl>
    <w:lvl w:ilvl="4">
      <w:start w:val="1"/>
      <w:numFmt w:val="none"/>
      <w:lvlText w:val=""/>
      <w:lvlJc w:val="left"/>
      <w:pPr>
        <w:tabs>
          <w:tab w:val="num" w:pos="2539"/>
        </w:tabs>
        <w:ind w:left="2539" w:hanging="453"/>
      </w:pPr>
      <w:rPr>
        <w:rFonts w:hint="default"/>
        <w:szCs w:val="22"/>
      </w:rPr>
    </w:lvl>
    <w:lvl w:ilvl="5">
      <w:start w:val="1"/>
      <w:numFmt w:val="none"/>
      <w:lvlText w:val=""/>
      <w:lvlJc w:val="left"/>
      <w:pPr>
        <w:tabs>
          <w:tab w:val="num" w:pos="2539"/>
        </w:tabs>
        <w:ind w:left="2539" w:hanging="453"/>
      </w:pPr>
      <w:rPr>
        <w:rFonts w:hint="default"/>
        <w:szCs w:val="22"/>
      </w:rPr>
    </w:lvl>
    <w:lvl w:ilvl="6">
      <w:start w:val="1"/>
      <w:numFmt w:val="none"/>
      <w:lvlText w:val=""/>
      <w:lvlJc w:val="left"/>
      <w:pPr>
        <w:tabs>
          <w:tab w:val="num" w:pos="2539"/>
        </w:tabs>
        <w:ind w:left="2539" w:hanging="453"/>
      </w:pPr>
      <w:rPr>
        <w:rFonts w:hint="default"/>
        <w:szCs w:val="22"/>
      </w:rPr>
    </w:lvl>
    <w:lvl w:ilvl="7">
      <w:start w:val="1"/>
      <w:numFmt w:val="none"/>
      <w:lvlText w:val=""/>
      <w:lvlJc w:val="left"/>
      <w:pPr>
        <w:tabs>
          <w:tab w:val="num" w:pos="2539"/>
        </w:tabs>
        <w:ind w:left="2539" w:hanging="453"/>
      </w:pPr>
      <w:rPr>
        <w:rFonts w:hint="default"/>
        <w:szCs w:val="22"/>
      </w:rPr>
    </w:lvl>
    <w:lvl w:ilvl="8">
      <w:start w:val="1"/>
      <w:numFmt w:val="none"/>
      <w:lvlText w:val=""/>
      <w:lvlJc w:val="left"/>
      <w:pPr>
        <w:tabs>
          <w:tab w:val="num" w:pos="2539"/>
        </w:tabs>
        <w:ind w:left="2539" w:hanging="453"/>
      </w:pPr>
      <w:rPr>
        <w:rFonts w:hint="default"/>
        <w:szCs w:val="22"/>
      </w:rPr>
    </w:lvl>
  </w:abstractNum>
  <w:abstractNum w:abstractNumId="18" w15:restartNumberingAfterBreak="0">
    <w:nsid w:val="6F07318E"/>
    <w:multiLevelType w:val="hybridMultilevel"/>
    <w:tmpl w:val="8E76F1AE"/>
    <w:lvl w:ilvl="0" w:tplc="08090001">
      <w:start w:val="1"/>
      <w:numFmt w:val="bullet"/>
      <w:lvlText w:val=""/>
      <w:lvlJc w:val="left"/>
      <w:pPr>
        <w:ind w:left="1514" w:hanging="360"/>
      </w:pPr>
      <w:rPr>
        <w:rFonts w:ascii="Symbol" w:hAnsi="Symbol"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19" w15:restartNumberingAfterBreak="0">
    <w:nsid w:val="734B4F07"/>
    <w:multiLevelType w:val="multilevel"/>
    <w:tmpl w:val="23DCF148"/>
    <w:styleLink w:val="List-Bullets"/>
    <w:lvl w:ilvl="0">
      <w:start w:val="1"/>
      <w:numFmt w:val="bullet"/>
      <w:lvlText w:val=""/>
      <w:lvlJc w:val="left"/>
      <w:pPr>
        <w:tabs>
          <w:tab w:val="num" w:pos="0"/>
        </w:tabs>
        <w:ind w:left="0" w:firstLine="0"/>
      </w:pPr>
      <w:rPr>
        <w:rFonts w:ascii="Symbol" w:hAnsi="Symbol" w:cs="Times New Roman" w:hint="default"/>
        <w:szCs w:val="22"/>
      </w:rPr>
    </w:lvl>
    <w:lvl w:ilvl="1">
      <w:start w:val="1"/>
      <w:numFmt w:val="bullet"/>
      <w:lvlText w:val=""/>
      <w:lvlJc w:val="left"/>
      <w:pPr>
        <w:tabs>
          <w:tab w:val="num" w:pos="1247"/>
        </w:tabs>
        <w:ind w:left="1247" w:hanging="453"/>
      </w:pPr>
      <w:rPr>
        <w:rFonts w:ascii="Symbol" w:hAnsi="Symbol" w:cs="Times New Roman" w:hint="default"/>
        <w:szCs w:val="22"/>
      </w:rPr>
    </w:lvl>
    <w:lvl w:ilvl="2">
      <w:start w:val="1"/>
      <w:numFmt w:val="bullet"/>
      <w:lvlText w:val=""/>
      <w:lvlJc w:val="left"/>
      <w:pPr>
        <w:tabs>
          <w:tab w:val="num" w:pos="1893"/>
        </w:tabs>
        <w:ind w:left="1893" w:hanging="453"/>
      </w:pPr>
      <w:rPr>
        <w:rFonts w:ascii="Symbol" w:hAnsi="Symbol" w:cs="Times New Roman" w:hint="default"/>
        <w:szCs w:val="22"/>
      </w:rPr>
    </w:lvl>
    <w:lvl w:ilvl="3">
      <w:start w:val="1"/>
      <w:numFmt w:val="bullet"/>
      <w:lvlText w:val=""/>
      <w:lvlJc w:val="left"/>
      <w:pPr>
        <w:tabs>
          <w:tab w:val="num" w:pos="2539"/>
        </w:tabs>
        <w:ind w:left="2539" w:hanging="453"/>
      </w:pPr>
      <w:rPr>
        <w:rFonts w:ascii="Symbol" w:hAnsi="Symbol" w:cs="Times New Roman" w:hint="default"/>
        <w:szCs w:val="22"/>
      </w:rPr>
    </w:lvl>
    <w:lvl w:ilvl="4">
      <w:start w:val="1"/>
      <w:numFmt w:val="none"/>
      <w:lvlText w:val=""/>
      <w:lvlJc w:val="left"/>
      <w:pPr>
        <w:tabs>
          <w:tab w:val="num" w:pos="2539"/>
        </w:tabs>
        <w:ind w:left="2539" w:hanging="453"/>
      </w:pPr>
      <w:rPr>
        <w:rFonts w:hint="default"/>
        <w:szCs w:val="22"/>
      </w:rPr>
    </w:lvl>
    <w:lvl w:ilvl="5">
      <w:start w:val="1"/>
      <w:numFmt w:val="none"/>
      <w:lvlText w:val="%6"/>
      <w:lvlJc w:val="left"/>
      <w:pPr>
        <w:tabs>
          <w:tab w:val="num" w:pos="2539"/>
        </w:tabs>
        <w:ind w:left="2539" w:hanging="453"/>
      </w:pPr>
      <w:rPr>
        <w:rFonts w:hint="default"/>
        <w:szCs w:val="22"/>
      </w:rPr>
    </w:lvl>
    <w:lvl w:ilvl="6">
      <w:start w:val="1"/>
      <w:numFmt w:val="none"/>
      <w:lvlText w:val=""/>
      <w:lvlJc w:val="left"/>
      <w:pPr>
        <w:tabs>
          <w:tab w:val="num" w:pos="2539"/>
        </w:tabs>
        <w:ind w:left="2539" w:hanging="453"/>
      </w:pPr>
      <w:rPr>
        <w:rFonts w:hint="default"/>
        <w:szCs w:val="22"/>
      </w:rPr>
    </w:lvl>
    <w:lvl w:ilvl="7">
      <w:start w:val="1"/>
      <w:numFmt w:val="none"/>
      <w:lvlText w:val=""/>
      <w:lvlJc w:val="left"/>
      <w:pPr>
        <w:tabs>
          <w:tab w:val="num" w:pos="2539"/>
        </w:tabs>
        <w:ind w:left="2539" w:hanging="453"/>
      </w:pPr>
      <w:rPr>
        <w:rFonts w:hint="default"/>
        <w:szCs w:val="22"/>
      </w:rPr>
    </w:lvl>
    <w:lvl w:ilvl="8">
      <w:start w:val="1"/>
      <w:numFmt w:val="none"/>
      <w:lvlText w:val=""/>
      <w:lvlJc w:val="left"/>
      <w:pPr>
        <w:tabs>
          <w:tab w:val="num" w:pos="2539"/>
        </w:tabs>
        <w:ind w:left="2539" w:hanging="453"/>
      </w:pPr>
      <w:rPr>
        <w:rFonts w:hint="default"/>
        <w:szCs w:val="22"/>
      </w:rPr>
    </w:lvl>
  </w:abstractNum>
  <w:abstractNum w:abstractNumId="20" w15:restartNumberingAfterBreak="0">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abstractNum w:abstractNumId="21" w15:restartNumberingAfterBreak="0">
    <w:nsid w:val="7EEE4B7F"/>
    <w:multiLevelType w:val="multilevel"/>
    <w:tmpl w:val="23DCF148"/>
    <w:numStyleLink w:val="List-Bullets"/>
  </w:abstractNum>
  <w:num w:numId="1" w16cid:durableId="1442651347">
    <w:abstractNumId w:val="20"/>
  </w:num>
  <w:num w:numId="2" w16cid:durableId="1889145437">
    <w:abstractNumId w:val="11"/>
  </w:num>
  <w:num w:numId="3" w16cid:durableId="243884332">
    <w:abstractNumId w:val="9"/>
  </w:num>
  <w:num w:numId="4" w16cid:durableId="1808162633">
    <w:abstractNumId w:val="7"/>
  </w:num>
  <w:num w:numId="5" w16cid:durableId="314145825">
    <w:abstractNumId w:val="6"/>
  </w:num>
  <w:num w:numId="6" w16cid:durableId="973028839">
    <w:abstractNumId w:val="5"/>
  </w:num>
  <w:num w:numId="7" w16cid:durableId="429276119">
    <w:abstractNumId w:val="4"/>
  </w:num>
  <w:num w:numId="8" w16cid:durableId="1139299985">
    <w:abstractNumId w:val="8"/>
  </w:num>
  <w:num w:numId="9" w16cid:durableId="816147800">
    <w:abstractNumId w:val="3"/>
  </w:num>
  <w:num w:numId="10" w16cid:durableId="1909414321">
    <w:abstractNumId w:val="2"/>
  </w:num>
  <w:num w:numId="11" w16cid:durableId="1107772779">
    <w:abstractNumId w:val="1"/>
  </w:num>
  <w:num w:numId="12" w16cid:durableId="1086338204">
    <w:abstractNumId w:val="0"/>
  </w:num>
  <w:num w:numId="13" w16cid:durableId="820266809">
    <w:abstractNumId w:val="19"/>
  </w:num>
  <w:num w:numId="14" w16cid:durableId="1116868612">
    <w:abstractNumId w:val="17"/>
  </w:num>
  <w:num w:numId="15" w16cid:durableId="1663459851">
    <w:abstractNumId w:val="14"/>
  </w:num>
  <w:num w:numId="16" w16cid:durableId="2136174685">
    <w:abstractNumId w:val="10"/>
  </w:num>
  <w:num w:numId="17" w16cid:durableId="68503907">
    <w:abstractNumId w:val="21"/>
  </w:num>
  <w:num w:numId="18" w16cid:durableId="1332833817">
    <w:abstractNumId w:val="15"/>
  </w:num>
  <w:num w:numId="19" w16cid:durableId="1280263531">
    <w:abstractNumId w:val="12"/>
  </w:num>
  <w:num w:numId="20" w16cid:durableId="1993022767">
    <w:abstractNumId w:val="18"/>
  </w:num>
  <w:num w:numId="21" w16cid:durableId="783767459">
    <w:abstractNumId w:val="16"/>
  </w:num>
  <w:num w:numId="22" w16cid:durableId="1607493826">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lesh Thakare">
    <w15:presenceInfo w15:providerId="AD" w15:userId="S::nthakare@technosofteng.com::1fd96f27-55a4-4cca-8133-4938e4201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03150"/>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57"/>
    <w:rsid w:val="000016B0"/>
    <w:rsid w:val="00010508"/>
    <w:rsid w:val="00010C58"/>
    <w:rsid w:val="00012610"/>
    <w:rsid w:val="00015F0F"/>
    <w:rsid w:val="00032FB3"/>
    <w:rsid w:val="00044DB0"/>
    <w:rsid w:val="000537F8"/>
    <w:rsid w:val="00055F51"/>
    <w:rsid w:val="00060041"/>
    <w:rsid w:val="0006684F"/>
    <w:rsid w:val="0007513C"/>
    <w:rsid w:val="00086F49"/>
    <w:rsid w:val="00093A00"/>
    <w:rsid w:val="00096E4B"/>
    <w:rsid w:val="00097E2F"/>
    <w:rsid w:val="000C2837"/>
    <w:rsid w:val="000C68B1"/>
    <w:rsid w:val="000C764B"/>
    <w:rsid w:val="000D3C99"/>
    <w:rsid w:val="000D49B8"/>
    <w:rsid w:val="000D557E"/>
    <w:rsid w:val="000D5E94"/>
    <w:rsid w:val="000E64AB"/>
    <w:rsid w:val="000F42CC"/>
    <w:rsid w:val="000F5474"/>
    <w:rsid w:val="00103300"/>
    <w:rsid w:val="00120047"/>
    <w:rsid w:val="00120CBA"/>
    <w:rsid w:val="00135E23"/>
    <w:rsid w:val="00145CFE"/>
    <w:rsid w:val="0015166E"/>
    <w:rsid w:val="00161E63"/>
    <w:rsid w:val="001655F5"/>
    <w:rsid w:val="0017001D"/>
    <w:rsid w:val="00173EA0"/>
    <w:rsid w:val="00194343"/>
    <w:rsid w:val="00197756"/>
    <w:rsid w:val="001A2D42"/>
    <w:rsid w:val="001B0A4B"/>
    <w:rsid w:val="001B5DA5"/>
    <w:rsid w:val="001C244E"/>
    <w:rsid w:val="001C7851"/>
    <w:rsid w:val="001D1755"/>
    <w:rsid w:val="001D2166"/>
    <w:rsid w:val="001D59BF"/>
    <w:rsid w:val="001E6F95"/>
    <w:rsid w:val="001E7C88"/>
    <w:rsid w:val="001F4FF9"/>
    <w:rsid w:val="001F68FF"/>
    <w:rsid w:val="00204CB1"/>
    <w:rsid w:val="002174D6"/>
    <w:rsid w:val="00220426"/>
    <w:rsid w:val="00240FC0"/>
    <w:rsid w:val="00256494"/>
    <w:rsid w:val="002574A6"/>
    <w:rsid w:val="00260A69"/>
    <w:rsid w:val="002627B2"/>
    <w:rsid w:val="00266B0E"/>
    <w:rsid w:val="00272AC4"/>
    <w:rsid w:val="00284784"/>
    <w:rsid w:val="00286044"/>
    <w:rsid w:val="00291201"/>
    <w:rsid w:val="00291EA5"/>
    <w:rsid w:val="00296624"/>
    <w:rsid w:val="00296745"/>
    <w:rsid w:val="002A7397"/>
    <w:rsid w:val="002B0468"/>
    <w:rsid w:val="002B6201"/>
    <w:rsid w:val="002C3A50"/>
    <w:rsid w:val="002C41D4"/>
    <w:rsid w:val="002C629B"/>
    <w:rsid w:val="002D400A"/>
    <w:rsid w:val="002E5A7E"/>
    <w:rsid w:val="002F5077"/>
    <w:rsid w:val="002F6C5A"/>
    <w:rsid w:val="00304312"/>
    <w:rsid w:val="00305AEE"/>
    <w:rsid w:val="003070C8"/>
    <w:rsid w:val="00307E44"/>
    <w:rsid w:val="00322FE1"/>
    <w:rsid w:val="00330B72"/>
    <w:rsid w:val="00344DF6"/>
    <w:rsid w:val="00351989"/>
    <w:rsid w:val="00351B07"/>
    <w:rsid w:val="0035226E"/>
    <w:rsid w:val="003601CC"/>
    <w:rsid w:val="00360EF1"/>
    <w:rsid w:val="00383AB5"/>
    <w:rsid w:val="00384140"/>
    <w:rsid w:val="003865CD"/>
    <w:rsid w:val="003877B3"/>
    <w:rsid w:val="00390A98"/>
    <w:rsid w:val="00396745"/>
    <w:rsid w:val="003B5CAC"/>
    <w:rsid w:val="003B6D7B"/>
    <w:rsid w:val="003D285D"/>
    <w:rsid w:val="003E3BC9"/>
    <w:rsid w:val="003E402F"/>
    <w:rsid w:val="003E6FEE"/>
    <w:rsid w:val="003E7298"/>
    <w:rsid w:val="003F3427"/>
    <w:rsid w:val="003F47CD"/>
    <w:rsid w:val="003F600E"/>
    <w:rsid w:val="004011BD"/>
    <w:rsid w:val="004126B1"/>
    <w:rsid w:val="00424CF3"/>
    <w:rsid w:val="00431457"/>
    <w:rsid w:val="00431EF3"/>
    <w:rsid w:val="00433D71"/>
    <w:rsid w:val="004417EA"/>
    <w:rsid w:val="00446BF2"/>
    <w:rsid w:val="0045266E"/>
    <w:rsid w:val="00465A47"/>
    <w:rsid w:val="00467197"/>
    <w:rsid w:val="0046769F"/>
    <w:rsid w:val="004A07DE"/>
    <w:rsid w:val="004B1AEF"/>
    <w:rsid w:val="004C1E11"/>
    <w:rsid w:val="004D21C4"/>
    <w:rsid w:val="004D5B34"/>
    <w:rsid w:val="004F2C27"/>
    <w:rsid w:val="004F3C1D"/>
    <w:rsid w:val="004F4DC3"/>
    <w:rsid w:val="004F7410"/>
    <w:rsid w:val="0050536B"/>
    <w:rsid w:val="00526305"/>
    <w:rsid w:val="00535A60"/>
    <w:rsid w:val="00550DC1"/>
    <w:rsid w:val="005527A0"/>
    <w:rsid w:val="00554C59"/>
    <w:rsid w:val="0056281C"/>
    <w:rsid w:val="00565D13"/>
    <w:rsid w:val="0058244B"/>
    <w:rsid w:val="00583A23"/>
    <w:rsid w:val="00591B73"/>
    <w:rsid w:val="005946A6"/>
    <w:rsid w:val="0059523E"/>
    <w:rsid w:val="005955D5"/>
    <w:rsid w:val="005976F4"/>
    <w:rsid w:val="005A0441"/>
    <w:rsid w:val="005A5916"/>
    <w:rsid w:val="005B7C4E"/>
    <w:rsid w:val="005D6F6E"/>
    <w:rsid w:val="005E02AA"/>
    <w:rsid w:val="005E3945"/>
    <w:rsid w:val="005F0755"/>
    <w:rsid w:val="005F17CD"/>
    <w:rsid w:val="005F4697"/>
    <w:rsid w:val="005F7B28"/>
    <w:rsid w:val="006103CC"/>
    <w:rsid w:val="00612546"/>
    <w:rsid w:val="00621E09"/>
    <w:rsid w:val="006316EF"/>
    <w:rsid w:val="006416E0"/>
    <w:rsid w:val="006450D2"/>
    <w:rsid w:val="00651EB3"/>
    <w:rsid w:val="00654BB9"/>
    <w:rsid w:val="0065553A"/>
    <w:rsid w:val="00661143"/>
    <w:rsid w:val="00666EC0"/>
    <w:rsid w:val="00680D9A"/>
    <w:rsid w:val="0068264B"/>
    <w:rsid w:val="00683030"/>
    <w:rsid w:val="00687EF4"/>
    <w:rsid w:val="006A1D5A"/>
    <w:rsid w:val="006A2374"/>
    <w:rsid w:val="006A7BA3"/>
    <w:rsid w:val="006B623D"/>
    <w:rsid w:val="006C09D6"/>
    <w:rsid w:val="006C15F0"/>
    <w:rsid w:val="006C6045"/>
    <w:rsid w:val="006D19D1"/>
    <w:rsid w:val="006D3FF9"/>
    <w:rsid w:val="006E5B22"/>
    <w:rsid w:val="006F2848"/>
    <w:rsid w:val="00704465"/>
    <w:rsid w:val="00706A89"/>
    <w:rsid w:val="007301A4"/>
    <w:rsid w:val="00732318"/>
    <w:rsid w:val="00734696"/>
    <w:rsid w:val="00735F82"/>
    <w:rsid w:val="007365C8"/>
    <w:rsid w:val="0074596A"/>
    <w:rsid w:val="0074748A"/>
    <w:rsid w:val="00747EBB"/>
    <w:rsid w:val="007502F2"/>
    <w:rsid w:val="00760BA1"/>
    <w:rsid w:val="00766E58"/>
    <w:rsid w:val="007701A1"/>
    <w:rsid w:val="007705C7"/>
    <w:rsid w:val="00783771"/>
    <w:rsid w:val="007A1DB5"/>
    <w:rsid w:val="007B1A7F"/>
    <w:rsid w:val="007B1CB4"/>
    <w:rsid w:val="007B55AF"/>
    <w:rsid w:val="007B5617"/>
    <w:rsid w:val="007B681F"/>
    <w:rsid w:val="007C1BF8"/>
    <w:rsid w:val="007D7698"/>
    <w:rsid w:val="007E65B4"/>
    <w:rsid w:val="007F1A01"/>
    <w:rsid w:val="007F5FC0"/>
    <w:rsid w:val="008053EA"/>
    <w:rsid w:val="008105DE"/>
    <w:rsid w:val="0081252B"/>
    <w:rsid w:val="0081283B"/>
    <w:rsid w:val="00813B07"/>
    <w:rsid w:val="0082156F"/>
    <w:rsid w:val="00832204"/>
    <w:rsid w:val="00833EDD"/>
    <w:rsid w:val="00836374"/>
    <w:rsid w:val="00841282"/>
    <w:rsid w:val="00843D14"/>
    <w:rsid w:val="00845F50"/>
    <w:rsid w:val="008557C6"/>
    <w:rsid w:val="00860C98"/>
    <w:rsid w:val="00863188"/>
    <w:rsid w:val="00866CFC"/>
    <w:rsid w:val="00867990"/>
    <w:rsid w:val="008726D9"/>
    <w:rsid w:val="00892B85"/>
    <w:rsid w:val="008A1B13"/>
    <w:rsid w:val="008A3270"/>
    <w:rsid w:val="008A4417"/>
    <w:rsid w:val="008A60D6"/>
    <w:rsid w:val="008B6FD9"/>
    <w:rsid w:val="008C0B71"/>
    <w:rsid w:val="008C0D24"/>
    <w:rsid w:val="008C0F72"/>
    <w:rsid w:val="008C103C"/>
    <w:rsid w:val="008C3D6C"/>
    <w:rsid w:val="008D11C5"/>
    <w:rsid w:val="008D53DD"/>
    <w:rsid w:val="008E5F88"/>
    <w:rsid w:val="00912973"/>
    <w:rsid w:val="0092010F"/>
    <w:rsid w:val="00920574"/>
    <w:rsid w:val="009311A5"/>
    <w:rsid w:val="0093268B"/>
    <w:rsid w:val="00935F6D"/>
    <w:rsid w:val="00944243"/>
    <w:rsid w:val="009442A0"/>
    <w:rsid w:val="00944B4A"/>
    <w:rsid w:val="00956C00"/>
    <w:rsid w:val="00973602"/>
    <w:rsid w:val="00976DE7"/>
    <w:rsid w:val="00982536"/>
    <w:rsid w:val="00986696"/>
    <w:rsid w:val="00986855"/>
    <w:rsid w:val="00996A12"/>
    <w:rsid w:val="009A1C28"/>
    <w:rsid w:val="009A48AE"/>
    <w:rsid w:val="009C0A03"/>
    <w:rsid w:val="009C22D3"/>
    <w:rsid w:val="009C44BA"/>
    <w:rsid w:val="009E0C5E"/>
    <w:rsid w:val="009E4FE1"/>
    <w:rsid w:val="009F4CC3"/>
    <w:rsid w:val="009F7583"/>
    <w:rsid w:val="00A11424"/>
    <w:rsid w:val="00A21D6C"/>
    <w:rsid w:val="00A25781"/>
    <w:rsid w:val="00A25D7A"/>
    <w:rsid w:val="00A335EE"/>
    <w:rsid w:val="00A33AC9"/>
    <w:rsid w:val="00A4707B"/>
    <w:rsid w:val="00A50DBC"/>
    <w:rsid w:val="00A54160"/>
    <w:rsid w:val="00A557D7"/>
    <w:rsid w:val="00A67FB7"/>
    <w:rsid w:val="00A721A3"/>
    <w:rsid w:val="00A7465D"/>
    <w:rsid w:val="00A761BF"/>
    <w:rsid w:val="00A844B5"/>
    <w:rsid w:val="00A87814"/>
    <w:rsid w:val="00AA247E"/>
    <w:rsid w:val="00AA471A"/>
    <w:rsid w:val="00AB239E"/>
    <w:rsid w:val="00AB7341"/>
    <w:rsid w:val="00AC0507"/>
    <w:rsid w:val="00AE50AC"/>
    <w:rsid w:val="00AF2713"/>
    <w:rsid w:val="00AF34F3"/>
    <w:rsid w:val="00AF7269"/>
    <w:rsid w:val="00B14F15"/>
    <w:rsid w:val="00B15442"/>
    <w:rsid w:val="00B17EB0"/>
    <w:rsid w:val="00B21207"/>
    <w:rsid w:val="00B219FF"/>
    <w:rsid w:val="00B235D4"/>
    <w:rsid w:val="00B32612"/>
    <w:rsid w:val="00B4148A"/>
    <w:rsid w:val="00B45FAD"/>
    <w:rsid w:val="00B46296"/>
    <w:rsid w:val="00B63672"/>
    <w:rsid w:val="00B6475D"/>
    <w:rsid w:val="00B72FB0"/>
    <w:rsid w:val="00B737A1"/>
    <w:rsid w:val="00B753EB"/>
    <w:rsid w:val="00B97D0A"/>
    <w:rsid w:val="00BA6AEB"/>
    <w:rsid w:val="00BB6A1A"/>
    <w:rsid w:val="00BC621D"/>
    <w:rsid w:val="00BD286A"/>
    <w:rsid w:val="00BE2B62"/>
    <w:rsid w:val="00BE2C57"/>
    <w:rsid w:val="00BE393A"/>
    <w:rsid w:val="00BE5D3B"/>
    <w:rsid w:val="00BF0665"/>
    <w:rsid w:val="00BF58F8"/>
    <w:rsid w:val="00BF67A8"/>
    <w:rsid w:val="00C01074"/>
    <w:rsid w:val="00C13651"/>
    <w:rsid w:val="00C14025"/>
    <w:rsid w:val="00C23EF5"/>
    <w:rsid w:val="00C308CE"/>
    <w:rsid w:val="00C33AB0"/>
    <w:rsid w:val="00C37063"/>
    <w:rsid w:val="00C42052"/>
    <w:rsid w:val="00C437EF"/>
    <w:rsid w:val="00C515DA"/>
    <w:rsid w:val="00C52DD2"/>
    <w:rsid w:val="00C53841"/>
    <w:rsid w:val="00C544A5"/>
    <w:rsid w:val="00C609DC"/>
    <w:rsid w:val="00C75790"/>
    <w:rsid w:val="00C8488F"/>
    <w:rsid w:val="00C851CE"/>
    <w:rsid w:val="00C90EB9"/>
    <w:rsid w:val="00C91E12"/>
    <w:rsid w:val="00CA04D4"/>
    <w:rsid w:val="00CA0ACE"/>
    <w:rsid w:val="00CA579D"/>
    <w:rsid w:val="00CB1237"/>
    <w:rsid w:val="00CB4B56"/>
    <w:rsid w:val="00CC2FFA"/>
    <w:rsid w:val="00CC50C0"/>
    <w:rsid w:val="00CD4657"/>
    <w:rsid w:val="00CD57EF"/>
    <w:rsid w:val="00CF68EA"/>
    <w:rsid w:val="00D11554"/>
    <w:rsid w:val="00D1263F"/>
    <w:rsid w:val="00D20BEB"/>
    <w:rsid w:val="00D26263"/>
    <w:rsid w:val="00D270BA"/>
    <w:rsid w:val="00D3416E"/>
    <w:rsid w:val="00D61417"/>
    <w:rsid w:val="00D73D4E"/>
    <w:rsid w:val="00D77C91"/>
    <w:rsid w:val="00D87DF6"/>
    <w:rsid w:val="00D9096E"/>
    <w:rsid w:val="00D95BD4"/>
    <w:rsid w:val="00DA400B"/>
    <w:rsid w:val="00DA55E3"/>
    <w:rsid w:val="00DB5529"/>
    <w:rsid w:val="00DB5A71"/>
    <w:rsid w:val="00DD2B1B"/>
    <w:rsid w:val="00DE028E"/>
    <w:rsid w:val="00E0297F"/>
    <w:rsid w:val="00E043D5"/>
    <w:rsid w:val="00E0642F"/>
    <w:rsid w:val="00E07F2F"/>
    <w:rsid w:val="00E07FF5"/>
    <w:rsid w:val="00E1421B"/>
    <w:rsid w:val="00E23131"/>
    <w:rsid w:val="00E24539"/>
    <w:rsid w:val="00E272EB"/>
    <w:rsid w:val="00E378F5"/>
    <w:rsid w:val="00E501A1"/>
    <w:rsid w:val="00E5434B"/>
    <w:rsid w:val="00E63564"/>
    <w:rsid w:val="00E656CC"/>
    <w:rsid w:val="00E70B3C"/>
    <w:rsid w:val="00E751C7"/>
    <w:rsid w:val="00E75AF8"/>
    <w:rsid w:val="00EA256B"/>
    <w:rsid w:val="00EB2C20"/>
    <w:rsid w:val="00ED2E39"/>
    <w:rsid w:val="00EE2A8D"/>
    <w:rsid w:val="00EE51BD"/>
    <w:rsid w:val="00EE7B45"/>
    <w:rsid w:val="00EF05AE"/>
    <w:rsid w:val="00EF30B2"/>
    <w:rsid w:val="00EF3295"/>
    <w:rsid w:val="00F0264E"/>
    <w:rsid w:val="00F073AD"/>
    <w:rsid w:val="00F22B48"/>
    <w:rsid w:val="00F31AD8"/>
    <w:rsid w:val="00F32BB7"/>
    <w:rsid w:val="00F374E2"/>
    <w:rsid w:val="00F40F07"/>
    <w:rsid w:val="00F4252C"/>
    <w:rsid w:val="00F42D7D"/>
    <w:rsid w:val="00F5085C"/>
    <w:rsid w:val="00F526FF"/>
    <w:rsid w:val="00F56DC1"/>
    <w:rsid w:val="00F76FC7"/>
    <w:rsid w:val="00F864D1"/>
    <w:rsid w:val="00FA4E83"/>
    <w:rsid w:val="00FB2BF5"/>
    <w:rsid w:val="00FB3BE0"/>
    <w:rsid w:val="00FB5416"/>
    <w:rsid w:val="00FC018D"/>
    <w:rsid w:val="00FC1FA4"/>
    <w:rsid w:val="00FC7381"/>
    <w:rsid w:val="00FD118A"/>
    <w:rsid w:val="00FD17E0"/>
    <w:rsid w:val="00FD2DF2"/>
    <w:rsid w:val="00FD7D6C"/>
    <w:rsid w:val="00FE39BD"/>
    <w:rsid w:val="00FF5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3150"/>
    </o:shapedefaults>
    <o:shapelayout v:ext="edit">
      <o:idmap v:ext="edit" data="2"/>
    </o:shapelayout>
  </w:shapeDefaults>
  <w:decimalSymbol w:val="."/>
  <w:listSeparator w:val=","/>
  <w14:docId w14:val="04696A72"/>
  <w15:chartTrackingRefBased/>
  <w15:docId w15:val="{C555CD5F-DAE8-4573-A348-1EDA8B12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1E12"/>
    <w:pPr>
      <w:jc w:val="both"/>
    </w:pPr>
    <w:rPr>
      <w:rFonts w:ascii="Maven Pro" w:hAnsi="Maven Pro"/>
      <w:lang w:eastAsia="en-US"/>
    </w:rPr>
  </w:style>
  <w:style w:type="paragraph" w:styleId="Heading1">
    <w:name w:val="heading 1"/>
    <w:basedOn w:val="Normal"/>
    <w:next w:val="NormalIndent"/>
    <w:qFormat/>
    <w:rsid w:val="006A2374"/>
    <w:pPr>
      <w:keepNext/>
      <w:numPr>
        <w:numId w:val="2"/>
      </w:numPr>
      <w:spacing w:before="360" w:after="240"/>
      <w:outlineLvl w:val="0"/>
    </w:pPr>
    <w:rPr>
      <w:b/>
      <w:caps/>
      <w:color w:val="4472C4" w:themeColor="accent1"/>
      <w:kern w:val="28"/>
    </w:rPr>
  </w:style>
  <w:style w:type="paragraph" w:styleId="Heading2">
    <w:name w:val="heading 2"/>
    <w:basedOn w:val="Normal"/>
    <w:next w:val="NormalIndent"/>
    <w:qFormat/>
    <w:rsid w:val="002574A6"/>
    <w:pPr>
      <w:keepNext/>
      <w:numPr>
        <w:ilvl w:val="1"/>
        <w:numId w:val="2"/>
      </w:numPr>
      <w:spacing w:before="240" w:after="240"/>
      <w:outlineLvl w:val="1"/>
    </w:pPr>
    <w:rPr>
      <w:b/>
      <w:szCs w:val="18"/>
    </w:rPr>
  </w:style>
  <w:style w:type="paragraph" w:styleId="Heading3">
    <w:name w:val="heading 3"/>
    <w:basedOn w:val="Normal"/>
    <w:next w:val="NormalIndent"/>
    <w:qFormat/>
    <w:rsid w:val="002574A6"/>
    <w:pPr>
      <w:keepNext/>
      <w:numPr>
        <w:ilvl w:val="2"/>
        <w:numId w:val="2"/>
      </w:numPr>
      <w:spacing w:before="240" w:after="240"/>
      <w:outlineLvl w:val="2"/>
    </w:pPr>
    <w:rPr>
      <w:b/>
    </w:rPr>
  </w:style>
  <w:style w:type="paragraph" w:styleId="Heading4">
    <w:name w:val="heading 4"/>
    <w:next w:val="NormalIndent"/>
    <w:link w:val="Heading4Char"/>
    <w:qFormat/>
    <w:rsid w:val="006450D2"/>
    <w:pPr>
      <w:keepNext/>
      <w:widowControl w:val="0"/>
      <w:numPr>
        <w:ilvl w:val="3"/>
        <w:numId w:val="2"/>
      </w:numPr>
      <w:spacing w:after="240"/>
      <w:outlineLvl w:val="3"/>
    </w:pPr>
    <w:rPr>
      <w:rFonts w:ascii="Tahoma" w:hAnsi="Tahoma"/>
      <w:b/>
      <w:sz w:val="22"/>
      <w:lang w:eastAsia="en-US"/>
    </w:rPr>
  </w:style>
  <w:style w:type="paragraph" w:styleId="Heading5">
    <w:name w:val="heading 5"/>
    <w:basedOn w:val="Normal"/>
    <w:next w:val="Normal"/>
    <w:qFormat/>
    <w:rsid w:val="006450D2"/>
    <w:pPr>
      <w:numPr>
        <w:ilvl w:val="4"/>
        <w:numId w:val="2"/>
      </w:numPr>
      <w:spacing w:before="240" w:after="60"/>
      <w:outlineLvl w:val="4"/>
    </w:pPr>
    <w:rPr>
      <w:b/>
      <w:bCs/>
      <w:i/>
      <w:iCs/>
      <w:sz w:val="26"/>
      <w:szCs w:val="26"/>
    </w:rPr>
  </w:style>
  <w:style w:type="paragraph" w:styleId="Heading6">
    <w:name w:val="heading 6"/>
    <w:basedOn w:val="Normal"/>
    <w:next w:val="Normal"/>
    <w:qFormat/>
    <w:rsid w:val="006450D2"/>
    <w:pPr>
      <w:numPr>
        <w:ilvl w:val="5"/>
        <w:numId w:val="2"/>
      </w:numPr>
      <w:spacing w:before="240" w:after="60"/>
      <w:outlineLvl w:val="5"/>
    </w:pPr>
    <w:rPr>
      <w:b/>
      <w:bCs/>
      <w:szCs w:val="22"/>
    </w:rPr>
  </w:style>
  <w:style w:type="paragraph" w:styleId="Heading7">
    <w:name w:val="heading 7"/>
    <w:basedOn w:val="Normal"/>
    <w:next w:val="NormalIndent"/>
    <w:qFormat/>
    <w:rsid w:val="00CB1237"/>
    <w:pPr>
      <w:keepNext/>
      <w:pageBreakBefore/>
      <w:numPr>
        <w:ilvl w:val="6"/>
        <w:numId w:val="2"/>
      </w:numPr>
      <w:spacing w:after="240"/>
      <w:jc w:val="center"/>
      <w:outlineLvl w:val="6"/>
    </w:pPr>
    <w:rPr>
      <w:b/>
      <w:caps/>
      <w:color w:val="4472C4" w:themeColor="accent1"/>
      <w:szCs w:val="22"/>
    </w:rPr>
  </w:style>
  <w:style w:type="paragraph" w:styleId="Heading8">
    <w:name w:val="heading 8"/>
    <w:basedOn w:val="Normal"/>
    <w:next w:val="NormalIndent"/>
    <w:qFormat/>
    <w:rsid w:val="00CB1237"/>
    <w:pPr>
      <w:numPr>
        <w:ilvl w:val="7"/>
        <w:numId w:val="2"/>
      </w:numPr>
      <w:spacing w:after="240"/>
      <w:outlineLvl w:val="7"/>
    </w:pPr>
    <w:rPr>
      <w:b/>
      <w:iCs/>
      <w:color w:val="4472C4" w:themeColor="accent1"/>
      <w:szCs w:val="24"/>
    </w:rPr>
  </w:style>
  <w:style w:type="paragraph" w:styleId="Heading9">
    <w:name w:val="heading 9"/>
    <w:basedOn w:val="Normal"/>
    <w:next w:val="NormalIndent"/>
    <w:qFormat/>
    <w:rsid w:val="00CB1237"/>
    <w:pPr>
      <w:numPr>
        <w:ilvl w:val="8"/>
        <w:numId w:val="2"/>
      </w:numPr>
      <w:spacing w:after="240"/>
      <w:outlineLvl w:val="8"/>
    </w:pPr>
    <w:rPr>
      <w:rFonts w:cs="Arial"/>
      <w:b/>
      <w:color w:val="4472C4"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91E12"/>
    <w:pPr>
      <w:ind w:left="794"/>
    </w:pPr>
  </w:style>
  <w:style w:type="numbering" w:customStyle="1" w:styleId="List-Bullets">
    <w:name w:val="List - Bullets"/>
    <w:rsid w:val="006316EF"/>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List-Numbers">
    <w:name w:val="List - Numbers"/>
    <w:rsid w:val="00550DC1"/>
    <w:pPr>
      <w:numPr>
        <w:numId w:val="14"/>
      </w:numPr>
    </w:pPr>
  </w:style>
  <w:style w:type="paragraph" w:styleId="Footer">
    <w:name w:val="footer"/>
    <w:basedOn w:val="Normal"/>
    <w:rsid w:val="008A60D6"/>
    <w:pPr>
      <w:pBdr>
        <w:top w:val="single" w:sz="4" w:space="1" w:color="003150"/>
      </w:pBdr>
      <w:jc w:val="right"/>
    </w:pPr>
    <w:rPr>
      <w:sz w:val="16"/>
    </w:rPr>
  </w:style>
  <w:style w:type="paragraph" w:styleId="Header">
    <w:name w:val="header"/>
    <w:basedOn w:val="Normal"/>
    <w:link w:val="HeaderChar"/>
    <w:uiPriority w:val="99"/>
    <w:rsid w:val="007B1CB4"/>
    <w:rPr>
      <w:rFonts w:cs="Tahoma"/>
      <w:b/>
      <w:sz w:val="28"/>
      <w:szCs w:val="32"/>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732318"/>
    <w:pPr>
      <w:spacing w:before="120" w:after="120"/>
      <w:ind w:left="794"/>
      <w:jc w:val="center"/>
    </w:pPr>
    <w:rPr>
      <w:b/>
      <w:noProof/>
      <w:color w:val="7F7F7F"/>
    </w:rPr>
  </w:style>
  <w:style w:type="paragraph" w:styleId="TOC1">
    <w:name w:val="toc 1"/>
    <w:next w:val="Normal"/>
    <w:autoRedefine/>
    <w:uiPriority w:val="39"/>
    <w:rsid w:val="00AC0507"/>
    <w:pPr>
      <w:tabs>
        <w:tab w:val="left" w:pos="794"/>
        <w:tab w:val="right" w:leader="dot" w:pos="9639"/>
      </w:tabs>
      <w:spacing w:before="240"/>
      <w:ind w:left="794" w:hanging="794"/>
      <w:jc w:val="both"/>
    </w:pPr>
    <w:rPr>
      <w:rFonts w:ascii="Calibri" w:hAnsi="Calibri" w:cs="Tahoma"/>
      <w:b/>
      <w:caps/>
      <w:noProof/>
      <w:sz w:val="22"/>
      <w:szCs w:val="22"/>
      <w:lang w:eastAsia="en-US"/>
    </w:rPr>
  </w:style>
  <w:style w:type="paragraph" w:styleId="TOC2">
    <w:name w:val="toc 2"/>
    <w:next w:val="Normal"/>
    <w:autoRedefine/>
    <w:uiPriority w:val="39"/>
    <w:rsid w:val="00AC0507"/>
    <w:pPr>
      <w:tabs>
        <w:tab w:val="left" w:pos="794"/>
        <w:tab w:val="right" w:leader="dot" w:pos="9639"/>
      </w:tabs>
      <w:ind w:left="794" w:hanging="794"/>
    </w:pPr>
    <w:rPr>
      <w:rFonts w:ascii="Maven Pro" w:hAnsi="Maven Pro" w:cs="Tahoma"/>
      <w:noProof/>
      <w:lang w:eastAsia="en-US"/>
    </w:rPr>
  </w:style>
  <w:style w:type="paragraph" w:styleId="TOC3">
    <w:name w:val="toc 3"/>
    <w:basedOn w:val="Normal"/>
    <w:next w:val="Normal"/>
    <w:autoRedefine/>
    <w:uiPriority w:val="39"/>
    <w:rsid w:val="000E64AB"/>
    <w:pPr>
      <w:tabs>
        <w:tab w:val="left" w:pos="794"/>
        <w:tab w:val="left" w:pos="851"/>
        <w:tab w:val="right" w:leader="dot" w:pos="9639"/>
      </w:tabs>
      <w:ind w:left="851" w:hanging="851"/>
    </w:pPr>
    <w:rPr>
      <w:rFonts w:cs="Tahoma"/>
      <w:noProof/>
      <w:color w:val="7F7F7F"/>
      <w:szCs w:val="22"/>
    </w:rPr>
  </w:style>
  <w:style w:type="paragraph" w:customStyle="1" w:styleId="FirstPageFooter">
    <w:name w:val="First Page Footer"/>
    <w:basedOn w:val="Footer"/>
    <w:rsid w:val="008A60D6"/>
    <w:pPr>
      <w:pBdr>
        <w:top w:val="none" w:sz="0" w:space="0" w:color="auto"/>
      </w:pBdr>
      <w:tabs>
        <w:tab w:val="center" w:pos="4820"/>
        <w:tab w:val="right" w:pos="9639"/>
      </w:tabs>
      <w:jc w:val="left"/>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semiHidden/>
    <w:rsid w:val="004F7410"/>
    <w:pPr>
      <w:shd w:val="clear" w:color="auto" w:fill="000080"/>
    </w:pPr>
    <w:rPr>
      <w:rFonts w:cs="Tahoma"/>
    </w:rPr>
  </w:style>
  <w:style w:type="paragraph" w:styleId="BlockText">
    <w:name w:val="Block Text"/>
    <w:basedOn w:val="Normal"/>
    <w:semiHidden/>
    <w:rsid w:val="005955D5"/>
    <w:pPr>
      <w:spacing w:after="120"/>
      <w:ind w:left="1440" w:right="1440"/>
    </w:pPr>
  </w:style>
  <w:style w:type="character" w:customStyle="1" w:styleId="Heading4Char">
    <w:name w:val="Heading 4 Char"/>
    <w:link w:val="Heading4"/>
    <w:rsid w:val="006450D2"/>
    <w:rPr>
      <w:rFonts w:ascii="Tahoma" w:hAnsi="Tahoma"/>
      <w:b/>
      <w:sz w:val="22"/>
      <w:lang w:val="en-GB" w:eastAsia="en-US" w:bidi="ar-SA"/>
    </w:rPr>
  </w:style>
  <w:style w:type="character" w:styleId="CommentReference">
    <w:name w:val="annotation reference"/>
    <w:semiHidden/>
    <w:rsid w:val="00B63672"/>
    <w:rPr>
      <w:sz w:val="16"/>
      <w:szCs w:val="16"/>
    </w:rPr>
  </w:style>
  <w:style w:type="paragraph" w:customStyle="1" w:styleId="Figure">
    <w:name w:val="Figure"/>
    <w:basedOn w:val="NormalIndent"/>
    <w:next w:val="NormalIndent"/>
    <w:rsid w:val="008A60D6"/>
    <w:pPr>
      <w:ind w:left="720"/>
      <w:jc w:val="center"/>
    </w:pPr>
  </w:style>
  <w:style w:type="paragraph" w:styleId="BodyText">
    <w:name w:val="Body Text"/>
    <w:basedOn w:val="Normal"/>
    <w:semiHidden/>
    <w:rsid w:val="004B1AEF"/>
    <w:pPr>
      <w:spacing w:after="120"/>
    </w:pPr>
  </w:style>
  <w:style w:type="paragraph" w:styleId="BodyText2">
    <w:name w:val="Body Text 2"/>
    <w:basedOn w:val="Normal"/>
    <w:semiHidden/>
    <w:rsid w:val="005955D5"/>
    <w:pPr>
      <w:spacing w:after="120" w:line="480" w:lineRule="auto"/>
    </w:pPr>
  </w:style>
  <w:style w:type="paragraph" w:customStyle="1" w:styleId="TableContent">
    <w:name w:val="Table Content"/>
    <w:basedOn w:val="NormalIndent"/>
    <w:rsid w:val="008C0B71"/>
    <w:pPr>
      <w:ind w:left="0"/>
      <w:jc w:val="center"/>
    </w:pPr>
  </w:style>
  <w:style w:type="paragraph" w:styleId="BodyText3">
    <w:name w:val="Body Text 3"/>
    <w:basedOn w:val="Normal"/>
    <w:semiHidden/>
    <w:rsid w:val="005955D5"/>
    <w:pPr>
      <w:spacing w:after="120"/>
    </w:pPr>
    <w:rPr>
      <w:sz w:val="16"/>
      <w:szCs w:val="16"/>
    </w:rPr>
  </w:style>
  <w:style w:type="paragraph" w:styleId="BodyTextFirstIndent">
    <w:name w:val="Body Text First Indent"/>
    <w:basedOn w:val="BodyText"/>
    <w:semiHidden/>
    <w:rsid w:val="005955D5"/>
    <w:pPr>
      <w:ind w:firstLine="210"/>
    </w:pPr>
  </w:style>
  <w:style w:type="paragraph" w:styleId="BodyTextIndent">
    <w:name w:val="Body Text Indent"/>
    <w:basedOn w:val="Normal"/>
    <w:semiHidden/>
    <w:rsid w:val="005955D5"/>
    <w:pPr>
      <w:spacing w:after="120"/>
      <w:ind w:left="283"/>
    </w:pPr>
  </w:style>
  <w:style w:type="paragraph" w:styleId="BodyTextFirstIndent2">
    <w:name w:val="Body Text First Indent 2"/>
    <w:basedOn w:val="BodyTextIndent"/>
    <w:semiHidden/>
    <w:rsid w:val="005955D5"/>
    <w:pPr>
      <w:ind w:firstLine="210"/>
    </w:pPr>
  </w:style>
  <w:style w:type="paragraph" w:styleId="BodyTextIndent2">
    <w:name w:val="Body Text Indent 2"/>
    <w:basedOn w:val="Normal"/>
    <w:semiHidden/>
    <w:rsid w:val="005955D5"/>
    <w:pPr>
      <w:spacing w:after="120" w:line="480" w:lineRule="auto"/>
      <w:ind w:left="283"/>
    </w:pPr>
  </w:style>
  <w:style w:type="paragraph" w:styleId="BodyTextIndent3">
    <w:name w:val="Body Text Indent 3"/>
    <w:basedOn w:val="Normal"/>
    <w:semiHidden/>
    <w:rsid w:val="00086F49"/>
    <w:pPr>
      <w:spacing w:after="120"/>
    </w:pPr>
    <w:rPr>
      <w:sz w:val="16"/>
      <w:szCs w:val="16"/>
    </w:rPr>
  </w:style>
  <w:style w:type="paragraph" w:styleId="Closing">
    <w:name w:val="Closing"/>
    <w:basedOn w:val="Normal"/>
    <w:semiHidden/>
    <w:rsid w:val="005955D5"/>
    <w:pPr>
      <w:ind w:left="4252"/>
    </w:pPr>
  </w:style>
  <w:style w:type="paragraph" w:styleId="Date">
    <w:name w:val="Date"/>
    <w:basedOn w:val="Normal"/>
    <w:next w:val="Normal"/>
    <w:semiHidden/>
    <w:rsid w:val="005955D5"/>
  </w:style>
  <w:style w:type="paragraph" w:styleId="E-mailSignature">
    <w:name w:val="E-mail Signature"/>
    <w:basedOn w:val="Normal"/>
    <w:semiHidden/>
    <w:rsid w:val="005955D5"/>
  </w:style>
  <w:style w:type="character" w:styleId="Emphasis">
    <w:name w:val="Emphasis"/>
    <w:qFormat/>
    <w:rsid w:val="005955D5"/>
    <w:rPr>
      <w:i/>
      <w:iCs/>
    </w:rPr>
  </w:style>
  <w:style w:type="paragraph" w:styleId="EnvelopeAddress">
    <w:name w:val="envelope address"/>
    <w:basedOn w:val="Normal"/>
    <w:semiHidden/>
    <w:rsid w:val="005955D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5955D5"/>
    <w:rPr>
      <w:rFonts w:ascii="Arial" w:hAnsi="Arial" w:cs="Arial"/>
    </w:rPr>
  </w:style>
  <w:style w:type="character" w:styleId="FollowedHyperlink">
    <w:name w:val="FollowedHyperlink"/>
    <w:semiHidden/>
    <w:rsid w:val="005955D5"/>
    <w:rPr>
      <w:color w:val="800080"/>
      <w:u w:val="single"/>
    </w:rPr>
  </w:style>
  <w:style w:type="character" w:styleId="HTMLAcronym">
    <w:name w:val="HTML Acronym"/>
    <w:basedOn w:val="DefaultParagraphFont"/>
    <w:semiHidden/>
    <w:rsid w:val="005955D5"/>
  </w:style>
  <w:style w:type="paragraph" w:styleId="HTMLAddress">
    <w:name w:val="HTML Address"/>
    <w:basedOn w:val="Normal"/>
    <w:semiHidden/>
    <w:rsid w:val="005955D5"/>
    <w:rPr>
      <w:i/>
      <w:iCs/>
    </w:rPr>
  </w:style>
  <w:style w:type="character" w:styleId="HTMLCite">
    <w:name w:val="HTML Cite"/>
    <w:semiHidden/>
    <w:rsid w:val="005955D5"/>
    <w:rPr>
      <w:i/>
      <w:iCs/>
    </w:rPr>
  </w:style>
  <w:style w:type="character" w:styleId="HTMLCode">
    <w:name w:val="HTML Code"/>
    <w:semiHidden/>
    <w:rsid w:val="005955D5"/>
    <w:rPr>
      <w:rFonts w:ascii="Courier New" w:hAnsi="Courier New" w:cs="Courier New"/>
      <w:sz w:val="20"/>
      <w:szCs w:val="20"/>
    </w:rPr>
  </w:style>
  <w:style w:type="character" w:styleId="HTMLDefinition">
    <w:name w:val="HTML Definition"/>
    <w:semiHidden/>
    <w:rsid w:val="005955D5"/>
    <w:rPr>
      <w:i/>
      <w:iCs/>
    </w:rPr>
  </w:style>
  <w:style w:type="character" w:styleId="HTMLKeyboard">
    <w:name w:val="HTML Keyboard"/>
    <w:semiHidden/>
    <w:rsid w:val="005955D5"/>
    <w:rPr>
      <w:rFonts w:ascii="Courier New" w:hAnsi="Courier New" w:cs="Courier New"/>
      <w:sz w:val="20"/>
      <w:szCs w:val="20"/>
    </w:rPr>
  </w:style>
  <w:style w:type="paragraph" w:customStyle="1" w:styleId="TitlePage-TableContent">
    <w:name w:val="Title Page - Table Content"/>
    <w:basedOn w:val="TitlePage-TableHeader"/>
    <w:next w:val="Normal"/>
    <w:rsid w:val="005946A6"/>
    <w:pPr>
      <w:framePr w:wrap="around"/>
      <w:jc w:val="center"/>
    </w:pPr>
    <w:rPr>
      <w:b w:val="0"/>
      <w:bCs w:val="0"/>
      <w:sz w:val="16"/>
    </w:rPr>
  </w:style>
  <w:style w:type="paragraph" w:customStyle="1" w:styleId="TitlePage-TableHeader">
    <w:name w:val="Title Page - Table Header"/>
    <w:basedOn w:val="Normal"/>
    <w:next w:val="Normal"/>
    <w:rsid w:val="005946A6"/>
    <w:pPr>
      <w:framePr w:hSpace="181" w:wrap="around" w:vAnchor="text" w:hAnchor="margin" w:x="85" w:y="17"/>
      <w:suppressOverlap/>
      <w:jc w:val="left"/>
    </w:pPr>
    <w:rPr>
      <w:b/>
      <w:bCs/>
      <w:sz w:val="14"/>
      <w:szCs w:val="16"/>
      <w:lang w:val="en-AU"/>
    </w:rPr>
  </w:style>
  <w:style w:type="paragraph" w:styleId="HTMLPreformatted">
    <w:name w:val="HTML Preformatted"/>
    <w:basedOn w:val="Normal"/>
    <w:semiHidden/>
    <w:rsid w:val="005955D5"/>
    <w:rPr>
      <w:rFonts w:ascii="Courier New" w:hAnsi="Courier New" w:cs="Courier New"/>
    </w:rPr>
  </w:style>
  <w:style w:type="character" w:styleId="HTMLSample">
    <w:name w:val="HTML Sample"/>
    <w:semiHidden/>
    <w:rsid w:val="005955D5"/>
    <w:rPr>
      <w:rFonts w:ascii="Courier New" w:hAnsi="Courier New" w:cs="Courier New"/>
    </w:rPr>
  </w:style>
  <w:style w:type="paragraph" w:customStyle="1" w:styleId="TitlePage-Client">
    <w:name w:val="Title Page - Client"/>
    <w:rsid w:val="008C0B71"/>
    <w:pPr>
      <w:framePr w:hSpace="181" w:wrap="around" w:vAnchor="text" w:hAnchor="margin" w:x="85" w:y="17"/>
      <w:suppressOverlap/>
      <w:jc w:val="center"/>
    </w:pPr>
    <w:rPr>
      <w:rFonts w:ascii="Calibri" w:hAnsi="Calibri"/>
      <w:b/>
      <w:bCs/>
      <w:color w:val="009B76"/>
      <w:sz w:val="36"/>
      <w:lang w:eastAsia="en-US"/>
    </w:rPr>
  </w:style>
  <w:style w:type="paragraph" w:customStyle="1" w:styleId="TitlePage-Docnumber">
    <w:name w:val="Title Page - Doc number"/>
    <w:basedOn w:val="TitlePage-DocType"/>
    <w:rsid w:val="007B1CB4"/>
    <w:pPr>
      <w:framePr w:wrap="around"/>
      <w:spacing w:before="240"/>
    </w:pPr>
  </w:style>
  <w:style w:type="paragraph" w:customStyle="1" w:styleId="TitlePage-ReportTitle">
    <w:name w:val="Title Page - Report Title"/>
    <w:rsid w:val="008C0B71"/>
    <w:pPr>
      <w:framePr w:hSpace="181" w:wrap="around" w:vAnchor="text" w:hAnchor="margin" w:x="85" w:y="17"/>
      <w:suppressOverlap/>
      <w:jc w:val="center"/>
    </w:pPr>
    <w:rPr>
      <w:rFonts w:ascii="Calibri" w:hAnsi="Calibri"/>
      <w:b/>
      <w:bCs/>
      <w:caps/>
      <w:color w:val="009B76"/>
      <w:sz w:val="40"/>
      <w:szCs w:val="40"/>
      <w:lang w:eastAsia="en-US"/>
    </w:rPr>
  </w:style>
  <w:style w:type="paragraph" w:customStyle="1" w:styleId="TitlePage-DocType">
    <w:name w:val="Title Page - Doc Type"/>
    <w:rsid w:val="007B1CB4"/>
    <w:pPr>
      <w:framePr w:hSpace="181" w:wrap="around" w:vAnchor="text" w:hAnchor="margin" w:x="85" w:y="17"/>
      <w:spacing w:line="360" w:lineRule="auto"/>
      <w:suppressOverlap/>
      <w:jc w:val="center"/>
    </w:pPr>
    <w:rPr>
      <w:rFonts w:ascii="Maven Pro" w:hAnsi="Maven Pro"/>
      <w:b/>
      <w:bCs/>
      <w:caps/>
      <w:sz w:val="36"/>
      <w:szCs w:val="36"/>
      <w:lang w:eastAsia="en-US"/>
    </w:rPr>
  </w:style>
  <w:style w:type="paragraph" w:customStyle="1" w:styleId="TitlePage-Date">
    <w:name w:val="Title Page - Date"/>
    <w:rsid w:val="007B1CB4"/>
    <w:pPr>
      <w:framePr w:hSpace="181" w:wrap="around" w:vAnchor="text" w:hAnchor="margin" w:x="85" w:y="17"/>
      <w:suppressOverlap/>
      <w:jc w:val="center"/>
    </w:pPr>
    <w:rPr>
      <w:rFonts w:ascii="Maven Pro" w:hAnsi="Maven Pro"/>
      <w:b/>
      <w:bCs/>
      <w:sz w:val="32"/>
      <w:lang w:eastAsia="en-US"/>
    </w:rPr>
  </w:style>
  <w:style w:type="paragraph" w:customStyle="1" w:styleId="TableTitle-Disclaimer">
    <w:name w:val="Table Title - Disclaimer"/>
    <w:basedOn w:val="Normal"/>
    <w:rsid w:val="008C0B71"/>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8C0B71"/>
    <w:pPr>
      <w:ind w:left="0"/>
      <w:jc w:val="center"/>
    </w:pPr>
    <w:rPr>
      <w:b/>
      <w:bCs/>
    </w:rPr>
  </w:style>
  <w:style w:type="paragraph" w:customStyle="1" w:styleId="RevisionTableHeader">
    <w:name w:val="Revision Table Header"/>
    <w:basedOn w:val="TableHeader"/>
    <w:rsid w:val="008C0B71"/>
    <w:pPr>
      <w:spacing w:before="60" w:after="60"/>
    </w:pPr>
  </w:style>
  <w:style w:type="paragraph" w:customStyle="1" w:styleId="RevisionTableContents">
    <w:name w:val="Revision Table Contents"/>
    <w:basedOn w:val="Normal"/>
    <w:rsid w:val="008C0B71"/>
    <w:pPr>
      <w:widowControl w:val="0"/>
      <w:spacing w:before="60" w:after="60"/>
    </w:pPr>
  </w:style>
  <w:style w:type="paragraph" w:customStyle="1" w:styleId="ContentsPageHeader">
    <w:name w:val="Contents Page Header"/>
    <w:basedOn w:val="Normal"/>
    <w:rsid w:val="00AC0507"/>
    <w:pPr>
      <w:keepNext/>
      <w:pageBreakBefore/>
      <w:jc w:val="center"/>
    </w:pPr>
    <w:rPr>
      <w:b/>
      <w:caps/>
      <w:color w:val="C00000"/>
      <w:szCs w:val="22"/>
    </w:rPr>
  </w:style>
  <w:style w:type="paragraph" w:customStyle="1" w:styleId="TableNotes">
    <w:name w:val="Table Notes"/>
    <w:basedOn w:val="NormalIndent"/>
    <w:rsid w:val="00732318"/>
    <w:pPr>
      <w:tabs>
        <w:tab w:val="left" w:pos="341"/>
      </w:tabs>
      <w:spacing w:before="60"/>
      <w:ind w:left="341" w:hanging="360"/>
    </w:pPr>
    <w:rPr>
      <w:sz w:val="18"/>
      <w:szCs w:val="18"/>
    </w:rPr>
  </w:style>
  <w:style w:type="character" w:styleId="HTMLTypewriter">
    <w:name w:val="HTML Typewriter"/>
    <w:semiHidden/>
    <w:rsid w:val="005955D5"/>
    <w:rPr>
      <w:rFonts w:ascii="Courier New" w:hAnsi="Courier New" w:cs="Courier New"/>
      <w:sz w:val="20"/>
      <w:szCs w:val="20"/>
    </w:rPr>
  </w:style>
  <w:style w:type="character" w:styleId="HTMLVariable">
    <w:name w:val="HTML Variable"/>
    <w:semiHidden/>
    <w:rsid w:val="005955D5"/>
    <w:rPr>
      <w:i/>
      <w:iCs/>
    </w:rPr>
  </w:style>
  <w:style w:type="character" w:styleId="Hyperlink">
    <w:name w:val="Hyperlink"/>
    <w:uiPriority w:val="99"/>
    <w:rsid w:val="005955D5"/>
    <w:rPr>
      <w:color w:val="0000FF"/>
      <w:u w:val="single"/>
    </w:rPr>
  </w:style>
  <w:style w:type="character" w:styleId="LineNumber">
    <w:name w:val="line number"/>
    <w:basedOn w:val="DefaultParagraphFont"/>
    <w:semiHidden/>
    <w:rsid w:val="005955D5"/>
  </w:style>
  <w:style w:type="paragraph" w:styleId="List">
    <w:name w:val="List"/>
    <w:basedOn w:val="Normal"/>
    <w:semiHidden/>
    <w:rsid w:val="005955D5"/>
    <w:pPr>
      <w:ind w:left="283" w:hanging="283"/>
    </w:pPr>
  </w:style>
  <w:style w:type="paragraph" w:styleId="List2">
    <w:name w:val="List 2"/>
    <w:basedOn w:val="Normal"/>
    <w:semiHidden/>
    <w:rsid w:val="005955D5"/>
    <w:pPr>
      <w:ind w:left="566" w:hanging="283"/>
    </w:pPr>
  </w:style>
  <w:style w:type="paragraph" w:styleId="List3">
    <w:name w:val="List 3"/>
    <w:basedOn w:val="Normal"/>
    <w:semiHidden/>
    <w:rsid w:val="005955D5"/>
    <w:pPr>
      <w:ind w:left="849" w:hanging="283"/>
    </w:pPr>
  </w:style>
  <w:style w:type="paragraph" w:styleId="List4">
    <w:name w:val="List 4"/>
    <w:basedOn w:val="Normal"/>
    <w:semiHidden/>
    <w:rsid w:val="005955D5"/>
    <w:pPr>
      <w:ind w:left="1132" w:hanging="283"/>
    </w:pPr>
  </w:style>
  <w:style w:type="paragraph" w:styleId="List5">
    <w:name w:val="List 5"/>
    <w:basedOn w:val="Normal"/>
    <w:semiHidden/>
    <w:rsid w:val="005955D5"/>
    <w:pPr>
      <w:ind w:left="1415" w:hanging="283"/>
    </w:pPr>
  </w:style>
  <w:style w:type="paragraph" w:styleId="ListBullet">
    <w:name w:val="List Bullet"/>
    <w:basedOn w:val="Normal"/>
    <w:semiHidden/>
    <w:rsid w:val="005955D5"/>
    <w:pPr>
      <w:numPr>
        <w:numId w:val="3"/>
      </w:numPr>
    </w:pPr>
  </w:style>
  <w:style w:type="paragraph" w:styleId="ListBullet2">
    <w:name w:val="List Bullet 2"/>
    <w:basedOn w:val="Normal"/>
    <w:semiHidden/>
    <w:rsid w:val="005955D5"/>
    <w:pPr>
      <w:numPr>
        <w:numId w:val="4"/>
      </w:numPr>
    </w:pPr>
  </w:style>
  <w:style w:type="paragraph" w:styleId="ListBullet3">
    <w:name w:val="List Bullet 3"/>
    <w:basedOn w:val="Normal"/>
    <w:semiHidden/>
    <w:rsid w:val="005955D5"/>
    <w:pPr>
      <w:numPr>
        <w:numId w:val="5"/>
      </w:numPr>
    </w:pPr>
  </w:style>
  <w:style w:type="paragraph" w:styleId="ListBullet4">
    <w:name w:val="List Bullet 4"/>
    <w:basedOn w:val="Normal"/>
    <w:semiHidden/>
    <w:rsid w:val="005955D5"/>
    <w:pPr>
      <w:numPr>
        <w:numId w:val="6"/>
      </w:numPr>
    </w:pPr>
  </w:style>
  <w:style w:type="paragraph" w:styleId="ListBullet5">
    <w:name w:val="List Bullet 5"/>
    <w:basedOn w:val="Normal"/>
    <w:semiHidden/>
    <w:rsid w:val="005955D5"/>
    <w:pPr>
      <w:numPr>
        <w:numId w:val="7"/>
      </w:numPr>
    </w:pPr>
  </w:style>
  <w:style w:type="paragraph" w:styleId="ListContinue">
    <w:name w:val="List Continue"/>
    <w:basedOn w:val="Normal"/>
    <w:semiHidden/>
    <w:rsid w:val="005955D5"/>
    <w:pPr>
      <w:spacing w:after="120"/>
      <w:ind w:left="283"/>
    </w:pPr>
  </w:style>
  <w:style w:type="paragraph" w:styleId="ListContinue2">
    <w:name w:val="List Continue 2"/>
    <w:basedOn w:val="Normal"/>
    <w:semiHidden/>
    <w:rsid w:val="005955D5"/>
    <w:pPr>
      <w:spacing w:after="120"/>
      <w:ind w:left="566"/>
    </w:pPr>
  </w:style>
  <w:style w:type="paragraph" w:styleId="ListContinue3">
    <w:name w:val="List Continue 3"/>
    <w:basedOn w:val="Normal"/>
    <w:semiHidden/>
    <w:rsid w:val="005955D5"/>
    <w:pPr>
      <w:spacing w:after="120"/>
      <w:ind w:left="849"/>
    </w:pPr>
  </w:style>
  <w:style w:type="paragraph" w:styleId="ListContinue4">
    <w:name w:val="List Continue 4"/>
    <w:basedOn w:val="Normal"/>
    <w:semiHidden/>
    <w:rsid w:val="005955D5"/>
    <w:pPr>
      <w:spacing w:after="120"/>
      <w:ind w:left="1132"/>
    </w:pPr>
  </w:style>
  <w:style w:type="paragraph" w:styleId="ListContinue5">
    <w:name w:val="List Continue 5"/>
    <w:basedOn w:val="Normal"/>
    <w:semiHidden/>
    <w:rsid w:val="005955D5"/>
    <w:pPr>
      <w:spacing w:after="120"/>
      <w:ind w:left="1415"/>
    </w:pPr>
  </w:style>
  <w:style w:type="paragraph" w:styleId="ListNumber">
    <w:name w:val="List Number"/>
    <w:basedOn w:val="Normal"/>
    <w:semiHidden/>
    <w:rsid w:val="005955D5"/>
    <w:pPr>
      <w:numPr>
        <w:numId w:val="8"/>
      </w:numPr>
    </w:pPr>
  </w:style>
  <w:style w:type="paragraph" w:styleId="ListNumber2">
    <w:name w:val="List Number 2"/>
    <w:basedOn w:val="Normal"/>
    <w:semiHidden/>
    <w:rsid w:val="005955D5"/>
    <w:pPr>
      <w:numPr>
        <w:numId w:val="9"/>
      </w:numPr>
    </w:pPr>
  </w:style>
  <w:style w:type="paragraph" w:styleId="ListNumber3">
    <w:name w:val="List Number 3"/>
    <w:basedOn w:val="Normal"/>
    <w:semiHidden/>
    <w:rsid w:val="005955D5"/>
    <w:pPr>
      <w:numPr>
        <w:numId w:val="10"/>
      </w:numPr>
    </w:pPr>
  </w:style>
  <w:style w:type="paragraph" w:styleId="ListNumber4">
    <w:name w:val="List Number 4"/>
    <w:basedOn w:val="Normal"/>
    <w:semiHidden/>
    <w:rsid w:val="005955D5"/>
    <w:pPr>
      <w:numPr>
        <w:numId w:val="11"/>
      </w:numPr>
    </w:pPr>
  </w:style>
  <w:style w:type="paragraph" w:styleId="ListNumber5">
    <w:name w:val="List Number 5"/>
    <w:basedOn w:val="Normal"/>
    <w:semiHidden/>
    <w:rsid w:val="005955D5"/>
    <w:pPr>
      <w:numPr>
        <w:numId w:val="12"/>
      </w:numPr>
    </w:pPr>
  </w:style>
  <w:style w:type="paragraph" w:styleId="MessageHeader">
    <w:name w:val="Message Header"/>
    <w:basedOn w:val="Normal"/>
    <w:semiHidden/>
    <w:rsid w:val="005955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rsid w:val="005955D5"/>
    <w:rPr>
      <w:rFonts w:ascii="Times New Roman" w:hAnsi="Times New Roman"/>
      <w:sz w:val="24"/>
      <w:szCs w:val="24"/>
    </w:rPr>
  </w:style>
  <w:style w:type="paragraph" w:styleId="NoteHeading">
    <w:name w:val="Note Heading"/>
    <w:basedOn w:val="Normal"/>
    <w:next w:val="Normal"/>
    <w:semiHidden/>
    <w:rsid w:val="005955D5"/>
  </w:style>
  <w:style w:type="character" w:styleId="PageNumber">
    <w:name w:val="page number"/>
    <w:basedOn w:val="DefaultParagraphFont"/>
    <w:semiHidden/>
    <w:rsid w:val="005955D5"/>
  </w:style>
  <w:style w:type="paragraph" w:styleId="PlainText">
    <w:name w:val="Plain Text"/>
    <w:basedOn w:val="Normal"/>
    <w:semiHidden/>
    <w:rsid w:val="005955D5"/>
    <w:rPr>
      <w:rFonts w:ascii="Courier New" w:hAnsi="Courier New" w:cs="Courier New"/>
    </w:rPr>
  </w:style>
  <w:style w:type="paragraph" w:styleId="Salutation">
    <w:name w:val="Salutation"/>
    <w:basedOn w:val="Normal"/>
    <w:next w:val="Normal"/>
    <w:semiHidden/>
    <w:rsid w:val="005955D5"/>
  </w:style>
  <w:style w:type="paragraph" w:styleId="Signature">
    <w:name w:val="Signature"/>
    <w:basedOn w:val="Normal"/>
    <w:semiHidden/>
    <w:rsid w:val="005955D5"/>
    <w:pPr>
      <w:ind w:left="4252"/>
    </w:pPr>
  </w:style>
  <w:style w:type="character" w:styleId="Strong">
    <w:name w:val="Strong"/>
    <w:qFormat/>
    <w:rsid w:val="005955D5"/>
    <w:rPr>
      <w:b/>
      <w:bCs/>
    </w:rPr>
  </w:style>
  <w:style w:type="paragraph" w:styleId="Subtitle">
    <w:name w:val="Subtitle"/>
    <w:basedOn w:val="Normal"/>
    <w:qFormat/>
    <w:rsid w:val="005955D5"/>
    <w:pPr>
      <w:spacing w:after="60"/>
      <w:jc w:val="center"/>
      <w:outlineLvl w:val="1"/>
    </w:pPr>
    <w:rPr>
      <w:rFonts w:ascii="Arial" w:hAnsi="Arial" w:cs="Arial"/>
      <w:sz w:val="24"/>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955D5"/>
    <w:pPr>
      <w:spacing w:before="240" w:after="60"/>
      <w:jc w:val="center"/>
      <w:outlineLvl w:val="0"/>
    </w:pPr>
    <w:rPr>
      <w:rFonts w:ascii="Arial" w:hAnsi="Arial" w:cs="Arial"/>
      <w:b/>
      <w:bCs/>
      <w:kern w:val="28"/>
      <w:sz w:val="32"/>
      <w:szCs w:val="32"/>
    </w:rPr>
  </w:style>
  <w:style w:type="paragraph" w:styleId="CommentText">
    <w:name w:val="annotation text"/>
    <w:basedOn w:val="Normal"/>
    <w:semiHidden/>
    <w:rsid w:val="00B63672"/>
  </w:style>
  <w:style w:type="paragraph" w:styleId="BalloonText">
    <w:name w:val="Balloon Text"/>
    <w:basedOn w:val="Normal"/>
    <w:semiHidden/>
    <w:rsid w:val="00C42052"/>
    <w:rPr>
      <w:rFonts w:cs="Tahoma"/>
      <w:sz w:val="16"/>
      <w:szCs w:val="16"/>
    </w:rPr>
  </w:style>
  <w:style w:type="paragraph" w:styleId="CommentSubject">
    <w:name w:val="annotation subject"/>
    <w:basedOn w:val="CommentText"/>
    <w:next w:val="CommentText"/>
    <w:semiHidden/>
    <w:rsid w:val="00B63672"/>
    <w:rPr>
      <w:b/>
      <w:bCs/>
    </w:rPr>
  </w:style>
  <w:style w:type="paragraph" w:customStyle="1" w:styleId="HOLDsREVISIONs">
    <w:name w:val="HOLDs &amp; REVISIONs"/>
    <w:basedOn w:val="ContentsPageHeader"/>
    <w:rsid w:val="008C0B71"/>
    <w:pPr>
      <w:pageBreakBefore w:val="0"/>
      <w:spacing w:before="240" w:after="240"/>
    </w:pPr>
  </w:style>
  <w:style w:type="numbering" w:customStyle="1" w:styleId="HOLDRecord">
    <w:name w:val="HOLD Record"/>
    <w:basedOn w:val="NoList"/>
    <w:rsid w:val="00256494"/>
    <w:pPr>
      <w:numPr>
        <w:numId w:val="15"/>
      </w:numPr>
    </w:pPr>
  </w:style>
  <w:style w:type="character" w:customStyle="1" w:styleId="HeaderChar">
    <w:name w:val="Header Char"/>
    <w:link w:val="Header"/>
    <w:uiPriority w:val="99"/>
    <w:rsid w:val="007B1CB4"/>
    <w:rPr>
      <w:rFonts w:ascii="Maven Pro" w:hAnsi="Maven Pro" w:cs="Tahoma"/>
      <w:b/>
      <w:sz w:val="28"/>
      <w:szCs w:val="32"/>
      <w:lang w:eastAsia="en-US"/>
    </w:rPr>
  </w:style>
  <w:style w:type="paragraph" w:styleId="TOCHeading">
    <w:name w:val="TOC Heading"/>
    <w:basedOn w:val="Heading1"/>
    <w:next w:val="Normal"/>
    <w:uiPriority w:val="39"/>
    <w:unhideWhenUsed/>
    <w:qFormat/>
    <w:rsid w:val="0017001D"/>
    <w:pPr>
      <w:keepLines/>
      <w:numPr>
        <w:numId w:val="0"/>
      </w:numPr>
      <w:spacing w:before="240" w:after="0" w:line="259" w:lineRule="auto"/>
      <w:jc w:val="left"/>
      <w:outlineLvl w:val="9"/>
    </w:pPr>
    <w:rPr>
      <w:rFonts w:ascii="Calibri Light" w:hAnsi="Calibri Light"/>
      <w:b w:val="0"/>
      <w:caps w:val="0"/>
      <w:color w:val="2F5496"/>
      <w:kern w:val="0"/>
      <w:sz w:val="32"/>
      <w:szCs w:val="32"/>
      <w:lang w:val="en-US"/>
    </w:rPr>
  </w:style>
  <w:style w:type="paragraph" w:customStyle="1" w:styleId="Body">
    <w:name w:val="Body"/>
    <w:basedOn w:val="NormalIndent"/>
    <w:qFormat/>
    <w:rsid w:val="002574A6"/>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stair.knight\OneDrive%20-%20Bull%20Products\Documents\Dev\100%20-%20DOCUMENTS\TMP\RELEASED\100-TMP-0004-03%20General%20Word%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E2967E815B44D9A259374062E033F" ma:contentTypeVersion="19" ma:contentTypeDescription="Create a new document." ma:contentTypeScope="" ma:versionID="0f809e27052a1a67e9877c3f17caeb8e">
  <xsd:schema xmlns:xsd="http://www.w3.org/2001/XMLSchema" xmlns:xs="http://www.w3.org/2001/XMLSchema" xmlns:p="http://schemas.microsoft.com/office/2006/metadata/properties" xmlns:ns2="1494620b-c7a4-4af7-b41b-4ff38d4afa75" xmlns:ns3="147a1225-2875-4261-8db4-300272528f65" targetNamespace="http://schemas.microsoft.com/office/2006/metadata/properties" ma:root="true" ma:fieldsID="4eb2329cf3d481d09f5f135012364b7e" ns2:_="" ns3:_="">
    <xsd:import namespace="1494620b-c7a4-4af7-b41b-4ff38d4afa75"/>
    <xsd:import namespace="147a1225-2875-4261-8db4-300272528f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4620b-c7a4-4af7-b41b-4ff38d4af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9f4ee4c-26a6-4997-a345-dd38b13043b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a1225-2875-4261-8db4-300272528f6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7a97ca-9edf-41de-ae62-c07460fef151}" ma:internalName="TaxCatchAll" ma:showField="CatchAllData" ma:web="147a1225-2875-4261-8db4-300272528f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47a1225-2875-4261-8db4-300272528f65" xsi:nil="true"/>
    <lcf76f155ced4ddcb4097134ff3c332f xmlns="1494620b-c7a4-4af7-b41b-4ff38d4afa75">
      <Terms xmlns="http://schemas.microsoft.com/office/infopath/2007/PartnerControls"/>
    </lcf76f155ced4ddcb4097134ff3c332f>
    <link xmlns="1494620b-c7a4-4af7-b41b-4ff38d4afa75">
      <Url xsi:nil="true"/>
      <Description xsi:nil="true"/>
    </link>
  </documentManagement>
</p:properties>
</file>

<file path=customXml/itemProps1.xml><?xml version="1.0" encoding="utf-8"?>
<ds:datastoreItem xmlns:ds="http://schemas.openxmlformats.org/officeDocument/2006/customXml" ds:itemID="{B66F1AD5-1B21-4CE5-ABB8-9B410B93C551}">
  <ds:schemaRefs>
    <ds:schemaRef ds:uri="http://schemas.microsoft.com/sharepoint/v3/contenttype/forms"/>
  </ds:schemaRefs>
</ds:datastoreItem>
</file>

<file path=customXml/itemProps2.xml><?xml version="1.0" encoding="utf-8"?>
<ds:datastoreItem xmlns:ds="http://schemas.openxmlformats.org/officeDocument/2006/customXml" ds:itemID="{37D9A59C-92F0-4936-BAEC-3EACE3EDE521}"/>
</file>

<file path=customXml/itemProps3.xml><?xml version="1.0" encoding="utf-8"?>
<ds:datastoreItem xmlns:ds="http://schemas.openxmlformats.org/officeDocument/2006/customXml" ds:itemID="{D64D3E06-F496-4535-A36B-6332C1E1BAD1}">
  <ds:schemaRefs>
    <ds:schemaRef ds:uri="http://schemas.openxmlformats.org/officeDocument/2006/bibliography"/>
  </ds:schemaRefs>
</ds:datastoreItem>
</file>

<file path=customXml/itemProps4.xml><?xml version="1.0" encoding="utf-8"?>
<ds:datastoreItem xmlns:ds="http://schemas.openxmlformats.org/officeDocument/2006/customXml" ds:itemID="{3DD01DBB-E5FD-47BB-BA06-C578D083F084}">
  <ds:schemaRefs>
    <ds:schemaRef ds:uri="http://schemas.microsoft.com/office/2006/metadata/properties"/>
    <ds:schemaRef ds:uri="http://schemas.microsoft.com/office/infopath/2007/PartnerControls"/>
    <ds:schemaRef ds:uri="147a1225-2875-4261-8db4-300272528f65"/>
    <ds:schemaRef ds:uri="1494620b-c7a4-4af7-b41b-4ff38d4afa75"/>
  </ds:schemaRefs>
</ds:datastoreItem>
</file>

<file path=docProps/app.xml><?xml version="1.0" encoding="utf-8"?>
<Properties xmlns="http://schemas.openxmlformats.org/officeDocument/2006/extended-properties" xmlns:vt="http://schemas.openxmlformats.org/officeDocument/2006/docPropsVTypes">
  <Template>100-TMP-0004-03 General Word doc TEMPLATE</Template>
  <TotalTime>285</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3748</CharactersWithSpaces>
  <SharedDoc>false</SharedDoc>
  <HLinks>
    <vt:vector size="72" baseType="variant">
      <vt:variant>
        <vt:i4>1245235</vt:i4>
      </vt:variant>
      <vt:variant>
        <vt:i4>68</vt:i4>
      </vt:variant>
      <vt:variant>
        <vt:i4>0</vt:i4>
      </vt:variant>
      <vt:variant>
        <vt:i4>5</vt:i4>
      </vt:variant>
      <vt:variant>
        <vt:lpwstr/>
      </vt:variant>
      <vt:variant>
        <vt:lpwstr>_Toc287973167</vt:lpwstr>
      </vt:variant>
      <vt:variant>
        <vt:i4>1245235</vt:i4>
      </vt:variant>
      <vt:variant>
        <vt:i4>62</vt:i4>
      </vt:variant>
      <vt:variant>
        <vt:i4>0</vt:i4>
      </vt:variant>
      <vt:variant>
        <vt:i4>5</vt:i4>
      </vt:variant>
      <vt:variant>
        <vt:lpwstr/>
      </vt:variant>
      <vt:variant>
        <vt:lpwstr>_Toc287973166</vt:lpwstr>
      </vt:variant>
      <vt:variant>
        <vt:i4>1245235</vt:i4>
      </vt:variant>
      <vt:variant>
        <vt:i4>56</vt:i4>
      </vt:variant>
      <vt:variant>
        <vt:i4>0</vt:i4>
      </vt:variant>
      <vt:variant>
        <vt:i4>5</vt:i4>
      </vt:variant>
      <vt:variant>
        <vt:lpwstr/>
      </vt:variant>
      <vt:variant>
        <vt:lpwstr>_Toc287973165</vt:lpwstr>
      </vt:variant>
      <vt:variant>
        <vt:i4>1245235</vt:i4>
      </vt:variant>
      <vt:variant>
        <vt:i4>50</vt:i4>
      </vt:variant>
      <vt:variant>
        <vt:i4>0</vt:i4>
      </vt:variant>
      <vt:variant>
        <vt:i4>5</vt:i4>
      </vt:variant>
      <vt:variant>
        <vt:lpwstr/>
      </vt:variant>
      <vt:variant>
        <vt:lpwstr>_Toc287973164</vt:lpwstr>
      </vt:variant>
      <vt:variant>
        <vt:i4>1245235</vt:i4>
      </vt:variant>
      <vt:variant>
        <vt:i4>44</vt:i4>
      </vt:variant>
      <vt:variant>
        <vt:i4>0</vt:i4>
      </vt:variant>
      <vt:variant>
        <vt:i4>5</vt:i4>
      </vt:variant>
      <vt:variant>
        <vt:lpwstr/>
      </vt:variant>
      <vt:variant>
        <vt:lpwstr>_Toc287973163</vt:lpwstr>
      </vt:variant>
      <vt:variant>
        <vt:i4>1245235</vt:i4>
      </vt:variant>
      <vt:variant>
        <vt:i4>38</vt:i4>
      </vt:variant>
      <vt:variant>
        <vt:i4>0</vt:i4>
      </vt:variant>
      <vt:variant>
        <vt:i4>5</vt:i4>
      </vt:variant>
      <vt:variant>
        <vt:lpwstr/>
      </vt:variant>
      <vt:variant>
        <vt:lpwstr>_Toc287973162</vt:lpwstr>
      </vt:variant>
      <vt:variant>
        <vt:i4>1245235</vt:i4>
      </vt:variant>
      <vt:variant>
        <vt:i4>32</vt:i4>
      </vt:variant>
      <vt:variant>
        <vt:i4>0</vt:i4>
      </vt:variant>
      <vt:variant>
        <vt:i4>5</vt:i4>
      </vt:variant>
      <vt:variant>
        <vt:lpwstr/>
      </vt:variant>
      <vt:variant>
        <vt:lpwstr>_Toc287973161</vt:lpwstr>
      </vt:variant>
      <vt:variant>
        <vt:i4>1245235</vt:i4>
      </vt:variant>
      <vt:variant>
        <vt:i4>26</vt:i4>
      </vt:variant>
      <vt:variant>
        <vt:i4>0</vt:i4>
      </vt:variant>
      <vt:variant>
        <vt:i4>5</vt:i4>
      </vt:variant>
      <vt:variant>
        <vt:lpwstr/>
      </vt:variant>
      <vt:variant>
        <vt:lpwstr>_Toc287973160</vt:lpwstr>
      </vt:variant>
      <vt:variant>
        <vt:i4>1048627</vt:i4>
      </vt:variant>
      <vt:variant>
        <vt:i4>20</vt:i4>
      </vt:variant>
      <vt:variant>
        <vt:i4>0</vt:i4>
      </vt:variant>
      <vt:variant>
        <vt:i4>5</vt:i4>
      </vt:variant>
      <vt:variant>
        <vt:lpwstr/>
      </vt:variant>
      <vt:variant>
        <vt:lpwstr>_Toc287973159</vt:lpwstr>
      </vt:variant>
      <vt:variant>
        <vt:i4>1048627</vt:i4>
      </vt:variant>
      <vt:variant>
        <vt:i4>14</vt:i4>
      </vt:variant>
      <vt:variant>
        <vt:i4>0</vt:i4>
      </vt:variant>
      <vt:variant>
        <vt:i4>5</vt:i4>
      </vt:variant>
      <vt:variant>
        <vt:lpwstr/>
      </vt:variant>
      <vt:variant>
        <vt:lpwstr>_Toc287973158</vt:lpwstr>
      </vt:variant>
      <vt:variant>
        <vt:i4>1048627</vt:i4>
      </vt:variant>
      <vt:variant>
        <vt:i4>8</vt:i4>
      </vt:variant>
      <vt:variant>
        <vt:i4>0</vt:i4>
      </vt:variant>
      <vt:variant>
        <vt:i4>5</vt:i4>
      </vt:variant>
      <vt:variant>
        <vt:lpwstr/>
      </vt:variant>
      <vt:variant>
        <vt:lpwstr>_Toc287973157</vt:lpwstr>
      </vt:variant>
      <vt:variant>
        <vt:i4>1048627</vt:i4>
      </vt:variant>
      <vt:variant>
        <vt:i4>2</vt:i4>
      </vt:variant>
      <vt:variant>
        <vt:i4>0</vt:i4>
      </vt:variant>
      <vt:variant>
        <vt:i4>5</vt:i4>
      </vt:variant>
      <vt:variant>
        <vt:lpwstr/>
      </vt:variant>
      <vt:variant>
        <vt:lpwstr>_Toc287973156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Alastair Knight</dc:creator>
  <cp:keywords/>
  <dc:description/>
  <cp:lastModifiedBy>Nilesh Thakare</cp:lastModifiedBy>
  <cp:revision>58</cp:revision>
  <cp:lastPrinted>2023-07-24T10:35:00Z</cp:lastPrinted>
  <dcterms:created xsi:type="dcterms:W3CDTF">2023-07-24T10:23:00Z</dcterms:created>
  <dcterms:modified xsi:type="dcterms:W3CDTF">2024-10-18T14:11:00Z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0x010100412E2967E815B44D9A259374062E033F</vt:lpwstr>
  </property>
  <property fmtid="{D5CDD505-2E9C-101B-9397-08002B2CF9AE}" pid="3" name="MediaServiceImageTags">
    <vt:lpwstr/>
  </property>
</Properties>
</file>